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4E77" w14:textId="250464E9" w:rsidR="00E3148C" w:rsidRDefault="00E3148C" w:rsidP="00C75BC2">
      <w:pPr>
        <w:pStyle w:val="Heading1"/>
      </w:pPr>
      <w:bookmarkStart w:id="0" w:name="_Toc82286226"/>
      <w:r>
        <w:t>Documentation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7868032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795556" w:rsidRPr="007116D7" w:rsidRDefault="00795556">
          <w:pPr>
            <w:pStyle w:val="TOCHeading"/>
            <w:rPr>
              <w:b w:val="0"/>
            </w:rPr>
          </w:pPr>
          <w:r w:rsidRPr="007116D7">
            <w:t>Contents</w:t>
          </w:r>
        </w:p>
        <w:p w14:paraId="68445F67" w14:textId="1C859080" w:rsidR="00020120" w:rsidRDefault="007955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186F1DAF">
            <w:fldChar w:fldCharType="begin"/>
          </w:r>
          <w:r>
            <w:instrText xml:space="preserve"> TOC \o "1-3" \h \z \u </w:instrText>
          </w:r>
          <w:r w:rsidRPr="186F1DAF">
            <w:fldChar w:fldCharType="separate"/>
          </w:r>
          <w:hyperlink w:anchor="_Toc82286226" w:history="1">
            <w:r w:rsidR="00020120" w:rsidRPr="00CD2DCD">
              <w:rPr>
                <w:rStyle w:val="Hyperlink"/>
                <w:noProof/>
              </w:rPr>
              <w:t>Documentation</w:t>
            </w:r>
            <w:r w:rsidR="00020120">
              <w:rPr>
                <w:noProof/>
                <w:webHidden/>
              </w:rPr>
              <w:tab/>
            </w:r>
            <w:r w:rsidR="00020120">
              <w:rPr>
                <w:noProof/>
                <w:webHidden/>
              </w:rPr>
              <w:fldChar w:fldCharType="begin"/>
            </w:r>
            <w:r w:rsidR="00020120">
              <w:rPr>
                <w:noProof/>
                <w:webHidden/>
              </w:rPr>
              <w:instrText xml:space="preserve"> PAGEREF _Toc82286226 \h </w:instrText>
            </w:r>
            <w:r w:rsidR="00020120">
              <w:rPr>
                <w:noProof/>
                <w:webHidden/>
              </w:rPr>
            </w:r>
            <w:r w:rsidR="00020120">
              <w:rPr>
                <w:noProof/>
                <w:webHidden/>
              </w:rPr>
              <w:fldChar w:fldCharType="separate"/>
            </w:r>
            <w:r w:rsidR="00020120">
              <w:rPr>
                <w:noProof/>
                <w:webHidden/>
              </w:rPr>
              <w:t>1</w:t>
            </w:r>
            <w:r w:rsidR="00020120">
              <w:rPr>
                <w:noProof/>
                <w:webHidden/>
              </w:rPr>
              <w:fldChar w:fldCharType="end"/>
            </w:r>
          </w:hyperlink>
        </w:p>
        <w:p w14:paraId="220CE24A" w14:textId="6B662787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7" w:history="1">
            <w:r w:rsidRPr="00CD2DCD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EBA0" w14:textId="639DE44E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8" w:history="1">
            <w:r w:rsidRPr="00CD2DCD">
              <w:rPr>
                <w:rStyle w:val="Hyperlink"/>
                <w:noProof/>
              </w:rPr>
              <w:t>Setup GoPiGo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428C" w14:textId="75BB109F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29" w:history="1">
            <w:r w:rsidRPr="00CD2DCD">
              <w:rPr>
                <w:rStyle w:val="Hyperlink"/>
                <w:noProof/>
              </w:rPr>
              <w:t>Email IP Address 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E481" w14:textId="4B9DFBF9" w:rsidR="00020120" w:rsidRDefault="000201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0" w:history="1">
            <w:r w:rsidRPr="00CD2DCD">
              <w:rPr>
                <w:rStyle w:val="Hyperlink"/>
                <w:noProof/>
              </w:rPr>
              <w:t>Run startup_mailer.py Script 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F512" w14:textId="6267E5EA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1" w:history="1">
            <w:r w:rsidRPr="00CD2DCD">
              <w:rPr>
                <w:rStyle w:val="Hyperlink"/>
                <w:noProof/>
              </w:rPr>
              <w:t>Power the GoPiGo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5C9B" w14:textId="67F6E552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2" w:history="1">
            <w:r w:rsidRPr="00CD2DCD">
              <w:rPr>
                <w:rStyle w:val="Hyperlink"/>
                <w:noProof/>
              </w:rPr>
              <w:t>Connect to the GoPi</w:t>
            </w:r>
            <w:r w:rsidRPr="00CD2DCD">
              <w:rPr>
                <w:rStyle w:val="Hyperlink"/>
                <w:noProof/>
              </w:rPr>
              <w:t>G</w:t>
            </w:r>
            <w:r w:rsidRPr="00CD2DCD">
              <w:rPr>
                <w:rStyle w:val="Hyperlink"/>
                <w:noProof/>
              </w:rPr>
              <w:t>o with UltraVNC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4819" w14:textId="17772E60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3" w:history="1">
            <w:r w:rsidRPr="00CD2DCD">
              <w:rPr>
                <w:rStyle w:val="Hyperlink"/>
                <w:noProof/>
              </w:rPr>
              <w:t>Update GoPiGo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E435" w14:textId="074ED90C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4" w:history="1">
            <w:r w:rsidRPr="00CD2DCD">
              <w:rPr>
                <w:rStyle w:val="Hyperlink"/>
                <w:noProof/>
              </w:rPr>
              <w:t>Multiple SSID’s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D2A5" w14:textId="11A4F935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5" w:history="1">
            <w:r w:rsidRPr="00CD2DCD">
              <w:rPr>
                <w:rStyle w:val="Hyperlink"/>
                <w:noProof/>
              </w:rPr>
              <w:t>Set Timezone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D47D" w14:textId="414D3EF3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6" w:history="1">
            <w:r w:rsidRPr="00CD2DCD">
              <w:rPr>
                <w:rStyle w:val="Hyperlink"/>
                <w:noProof/>
              </w:rPr>
              <w:t>Set 12-Hour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A35D" w14:textId="70B1ED49" w:rsidR="00020120" w:rsidRDefault="000201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286237" w:history="1">
            <w:r w:rsidRPr="00CD2DCD">
              <w:rPr>
                <w:rStyle w:val="Hyperlink"/>
                <w:noProof/>
              </w:rPr>
              <w:t>Modular Robotics GoPiGo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30C9" w14:textId="7EF10C76" w:rsidR="004058E8" w:rsidRDefault="00795556">
          <w:pPr>
            <w:rPr>
              <w:bCs/>
              <w:noProof/>
            </w:rPr>
          </w:pPr>
          <w:r w:rsidRPr="186F1DAF">
            <w:rPr>
              <w:b/>
              <w:bCs/>
              <w:noProof/>
            </w:rPr>
            <w:fldChar w:fldCharType="end"/>
          </w:r>
        </w:p>
      </w:sdtContent>
    </w:sdt>
    <w:p w14:paraId="0DB68826" w14:textId="05F07CFE" w:rsidR="006D2A67" w:rsidRDefault="006D2A67" w:rsidP="006D2A67">
      <w:pPr>
        <w:pStyle w:val="Heading1"/>
      </w:pPr>
      <w:bookmarkStart w:id="1" w:name="_Toc82286227"/>
      <w:r>
        <w:t>Resources</w:t>
      </w:r>
      <w:bookmarkEnd w:id="1"/>
    </w:p>
    <w:p w14:paraId="75F7CD93" w14:textId="5A5F8276" w:rsidR="006D2A67" w:rsidRDefault="006D2A67" w:rsidP="006D2A67">
      <w:proofErr w:type="spellStart"/>
      <w:r>
        <w:t>MagPi</w:t>
      </w:r>
      <w:proofErr w:type="spellEnd"/>
      <w:r>
        <w:t xml:space="preserve"> magazine is free on pdf. They have several good general books on the Raspberry Pi.</w:t>
      </w:r>
    </w:p>
    <w:p w14:paraId="1D1CD67D" w14:textId="6C305FD0" w:rsidR="006D2A67" w:rsidRDefault="00D93992" w:rsidP="0065054D">
      <w:pPr>
        <w:pStyle w:val="ListParagraph"/>
        <w:numPr>
          <w:ilvl w:val="0"/>
          <w:numId w:val="6"/>
        </w:numPr>
      </w:pPr>
      <w:hyperlink r:id="rId11" w:history="1">
        <w:r w:rsidR="006D2A67" w:rsidRPr="00334C03">
          <w:rPr>
            <w:rStyle w:val="Hyperlink"/>
          </w:rPr>
          <w:t>https://magpi.raspberrypi.org/books</w:t>
        </w:r>
      </w:hyperlink>
      <w:r w:rsidR="006D2A67">
        <w:t xml:space="preserve"> </w:t>
      </w:r>
      <w:r w:rsidR="007217CF">
        <w:t>(Raspberry Pi Books)</w:t>
      </w:r>
    </w:p>
    <w:p w14:paraId="4840A86E" w14:textId="4A956107" w:rsidR="007217CF" w:rsidRPr="006D2A67" w:rsidRDefault="00D93992" w:rsidP="0065054D">
      <w:pPr>
        <w:pStyle w:val="ListParagraph"/>
        <w:numPr>
          <w:ilvl w:val="0"/>
          <w:numId w:val="6"/>
        </w:numPr>
      </w:pPr>
      <w:hyperlink r:id="rId12" w:history="1">
        <w:r w:rsidR="007217CF" w:rsidRPr="00334C03">
          <w:rPr>
            <w:rStyle w:val="Hyperlink"/>
          </w:rPr>
          <w:t>https://magpi.raspberrypi.org/issues</w:t>
        </w:r>
      </w:hyperlink>
      <w:r w:rsidR="007217CF">
        <w:t xml:space="preserve"> (</w:t>
      </w:r>
      <w:proofErr w:type="spellStart"/>
      <w:r w:rsidR="007217CF">
        <w:t>MagPi</w:t>
      </w:r>
      <w:proofErr w:type="spellEnd"/>
      <w:r w:rsidR="007217CF">
        <w:t xml:space="preserve"> Magazine)</w:t>
      </w:r>
    </w:p>
    <w:p w14:paraId="772D63D3" w14:textId="3F6DAE85" w:rsidR="001A75F1" w:rsidRDefault="001A75F1" w:rsidP="00434B97">
      <w:pPr>
        <w:pStyle w:val="Heading1"/>
      </w:pPr>
      <w:bookmarkStart w:id="2" w:name="_Toc82286228"/>
      <w:r>
        <w:t xml:space="preserve">Setup </w:t>
      </w:r>
      <w:proofErr w:type="spellStart"/>
      <w:r>
        <w:t>GoPiGo</w:t>
      </w:r>
      <w:bookmarkEnd w:id="2"/>
      <w:proofErr w:type="spellEnd"/>
    </w:p>
    <w:p w14:paraId="6AEEC555" w14:textId="77777777" w:rsidR="00D31370" w:rsidRDefault="00D31370" w:rsidP="00D31370">
      <w:pPr>
        <w:rPr>
          <w:b/>
          <w:bCs/>
        </w:rPr>
      </w:pPr>
      <w:r>
        <w:t xml:space="preserve">NOTE: Username: </w:t>
      </w:r>
      <w:r w:rsidRPr="00695726">
        <w:rPr>
          <w:b/>
          <w:bCs/>
        </w:rPr>
        <w:t>pi</w:t>
      </w:r>
      <w:r>
        <w:t xml:space="preserve"> Password: </w:t>
      </w:r>
      <w:r w:rsidRPr="00695726">
        <w:rPr>
          <w:b/>
          <w:bCs/>
        </w:rPr>
        <w:t>robots1234</w:t>
      </w:r>
    </w:p>
    <w:p w14:paraId="65153D25" w14:textId="2CF4AC29" w:rsidR="00D31370" w:rsidRDefault="00D31370" w:rsidP="00D31370">
      <w:r>
        <w:rPr>
          <w:b/>
          <w:bCs/>
        </w:rPr>
        <w:t>Raspbian is Linux:</w:t>
      </w:r>
      <w:r w:rsidRPr="00CD098C">
        <w:t xml:space="preserve"> All commands in </w:t>
      </w:r>
      <w:r w:rsidR="007C2FAE">
        <w:rPr>
          <w:b/>
          <w:bCs/>
        </w:rPr>
        <w:t xml:space="preserve">Raspbian </w:t>
      </w:r>
      <w:r w:rsidRPr="00CD098C">
        <w:t>are</w:t>
      </w:r>
      <w:r>
        <w:rPr>
          <w:b/>
          <w:bCs/>
        </w:rPr>
        <w:t xml:space="preserve"> case sensitive</w:t>
      </w:r>
    </w:p>
    <w:p w14:paraId="7FBFED2A" w14:textId="2CAECB68" w:rsidR="001844B3" w:rsidRDefault="001844B3" w:rsidP="001844B3">
      <w:pPr>
        <w:ind w:left="360"/>
      </w:pPr>
      <w:r w:rsidRPr="001844B3">
        <w:rPr>
          <w:b/>
          <w:bCs/>
        </w:rPr>
        <w:t>NOTE:</w:t>
      </w:r>
      <w:r>
        <w:t xml:space="preserve"> Remove all USB drives from computer except the MicroSD adapter.</w:t>
      </w:r>
    </w:p>
    <w:p w14:paraId="309CA0FE" w14:textId="61C0B9BD" w:rsidR="00AE6AE7" w:rsidRDefault="00446BD0" w:rsidP="0065054D">
      <w:pPr>
        <w:pStyle w:val="ListParagraph"/>
        <w:numPr>
          <w:ilvl w:val="0"/>
          <w:numId w:val="3"/>
        </w:numPr>
      </w:pPr>
      <w:r>
        <w:t xml:space="preserve">Go to: </w:t>
      </w:r>
      <w:hyperlink r:id="rId13" w:history="1">
        <w:r w:rsidRPr="00715F6D">
          <w:rPr>
            <w:rStyle w:val="Hyperlink"/>
          </w:rPr>
          <w:t>https://www.dexterindustries.com/howto/install-raspbian-for-robots-image-on-an-sd-card</w:t>
        </w:r>
      </w:hyperlink>
      <w:r w:rsidR="0065744A">
        <w:t xml:space="preserve"> </w:t>
      </w:r>
    </w:p>
    <w:p w14:paraId="39A2779B" w14:textId="52440E2D" w:rsidR="00446BD0" w:rsidRPr="00446BD0" w:rsidRDefault="00446BD0" w:rsidP="0065054D">
      <w:pPr>
        <w:pStyle w:val="ListParagraph"/>
        <w:numPr>
          <w:ilvl w:val="0"/>
          <w:numId w:val="3"/>
        </w:numPr>
      </w:pPr>
      <w:r>
        <w:t>Click Using a PC.</w:t>
      </w:r>
    </w:p>
    <w:p w14:paraId="28ECF680" w14:textId="67C1D330" w:rsidR="00446BD0" w:rsidRDefault="00446BD0" w:rsidP="00446BD0">
      <w:pPr>
        <w:ind w:left="360"/>
      </w:pPr>
      <w:r>
        <w:rPr>
          <w:noProof/>
        </w:rPr>
        <w:lastRenderedPageBreak/>
        <w:drawing>
          <wp:inline distT="0" distB="0" distL="0" distR="0" wp14:anchorId="11CFD246" wp14:editId="68A32568">
            <wp:extent cx="4142232" cy="132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2770" w14:textId="087CA4A0" w:rsidR="00656E23" w:rsidRDefault="00656E23" w:rsidP="0065054D">
      <w:pPr>
        <w:pStyle w:val="ListParagraph"/>
        <w:numPr>
          <w:ilvl w:val="0"/>
          <w:numId w:val="3"/>
        </w:numPr>
      </w:pPr>
      <w:r>
        <w:t xml:space="preserve">Extract </w:t>
      </w:r>
      <w:r w:rsidR="00446BD0">
        <w:t xml:space="preserve">the </w:t>
      </w:r>
      <w:proofErr w:type="spellStart"/>
      <w:r w:rsidR="00446BD0">
        <w:t>img</w:t>
      </w:r>
      <w:proofErr w:type="spellEnd"/>
      <w:r w:rsidR="00446BD0">
        <w:t xml:space="preserve"> file </w:t>
      </w:r>
      <w:r>
        <w:t xml:space="preserve">from </w:t>
      </w:r>
      <w:r w:rsidR="00446BD0">
        <w:t xml:space="preserve">the </w:t>
      </w:r>
      <w:r>
        <w:t>zip file.</w:t>
      </w:r>
    </w:p>
    <w:p w14:paraId="621555FF" w14:textId="3B767E25" w:rsidR="00CA199D" w:rsidRDefault="00CA199D" w:rsidP="0065054D">
      <w:pPr>
        <w:pStyle w:val="ListParagraph"/>
        <w:numPr>
          <w:ilvl w:val="0"/>
          <w:numId w:val="3"/>
        </w:numPr>
      </w:pPr>
      <w:r>
        <w:t>Insert the Transcend adapter with the MicroSD card into a USB port on your computer.</w:t>
      </w:r>
    </w:p>
    <w:p w14:paraId="496641FC" w14:textId="6517EE14" w:rsidR="0068774A" w:rsidRDefault="0068774A" w:rsidP="0065054D">
      <w:pPr>
        <w:pStyle w:val="ListParagraph"/>
        <w:numPr>
          <w:ilvl w:val="0"/>
          <w:numId w:val="3"/>
        </w:numPr>
      </w:pPr>
      <w:r>
        <w:t xml:space="preserve">Download </w:t>
      </w:r>
      <w:r w:rsidR="00752A72">
        <w:t xml:space="preserve">and install </w:t>
      </w:r>
      <w:r w:rsidRPr="00555900">
        <w:rPr>
          <w:b/>
          <w:bCs/>
        </w:rPr>
        <w:t>Raspberry Pi Imager</w:t>
      </w:r>
      <w:r w:rsidR="00A6107F">
        <w:br/>
      </w:r>
      <w:hyperlink r:id="rId15" w:history="1">
        <w:r w:rsidR="00A6107F" w:rsidRPr="00820C91">
          <w:rPr>
            <w:rStyle w:val="Hyperlink"/>
          </w:rPr>
          <w:t>https://www.raspberrypi.org/blog/raspberry-pi-imager-imaging-utility</w:t>
        </w:r>
      </w:hyperlink>
      <w:r w:rsidR="00A6107F">
        <w:t xml:space="preserve"> </w:t>
      </w:r>
    </w:p>
    <w:p w14:paraId="10A9D7F5" w14:textId="362A3433" w:rsidR="0068774A" w:rsidRDefault="00480CA0" w:rsidP="0065054D">
      <w:pPr>
        <w:pStyle w:val="ListParagraph"/>
        <w:numPr>
          <w:ilvl w:val="1"/>
          <w:numId w:val="3"/>
        </w:numPr>
      </w:pPr>
      <w:r w:rsidRPr="00555900">
        <w:rPr>
          <w:b/>
          <w:bCs/>
        </w:rPr>
        <w:t>Operating System</w:t>
      </w:r>
      <w:r w:rsidR="00CA199D">
        <w:rPr>
          <w:b/>
          <w:bCs/>
        </w:rPr>
        <w:t xml:space="preserve"> </w:t>
      </w:r>
      <w:r w:rsidR="00CA199D" w:rsidRPr="00CA199D">
        <w:rPr>
          <w:b/>
          <w:bCs/>
        </w:rPr>
        <w:sym w:font="Wingdings" w:char="F0E0"/>
      </w:r>
      <w:r w:rsidR="00CA199D">
        <w:rPr>
          <w:b/>
          <w:bCs/>
        </w:rPr>
        <w:t xml:space="preserve"> Choose OS </w:t>
      </w:r>
      <w:r w:rsidR="00CA199D" w:rsidRPr="00CA199D">
        <w:rPr>
          <w:b/>
          <w:bCs/>
        </w:rPr>
        <w:sym w:font="Wingdings" w:char="F0E0"/>
      </w:r>
      <w:r w:rsidR="00752A72">
        <w:t xml:space="preserve"> </w:t>
      </w:r>
      <w:r w:rsidR="008B7FA6">
        <w:t>At the bottom of the list</w:t>
      </w:r>
      <w:r w:rsidR="00E641D9">
        <w:t xml:space="preserve">: </w:t>
      </w:r>
      <w:r w:rsidRPr="00CA199D">
        <w:rPr>
          <w:b/>
          <w:bCs/>
        </w:rPr>
        <w:t>Use custom</w:t>
      </w:r>
    </w:p>
    <w:p w14:paraId="66E287B7" w14:textId="23B1872A" w:rsidR="00752A72" w:rsidRDefault="00752A72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Storage:</w:t>
      </w:r>
      <w:r>
        <w:t xml:space="preserve"> Choose </w:t>
      </w:r>
      <w:r w:rsidRPr="002922B5">
        <w:rPr>
          <w:b/>
          <w:bCs/>
        </w:rPr>
        <w:t>TS-RDFS SD Transcend</w:t>
      </w:r>
    </w:p>
    <w:p w14:paraId="6C9B2B39" w14:textId="2B78D334" w:rsidR="00B23962" w:rsidRDefault="002922B5" w:rsidP="0065054D">
      <w:pPr>
        <w:pStyle w:val="ListParagraph"/>
        <w:numPr>
          <w:ilvl w:val="1"/>
          <w:numId w:val="3"/>
        </w:numPr>
      </w:pPr>
      <w:r w:rsidRPr="002922B5">
        <w:rPr>
          <w:b/>
          <w:bCs/>
        </w:rPr>
        <w:t>Write:</w:t>
      </w:r>
      <w:r>
        <w:t xml:space="preserve"> </w:t>
      </w:r>
      <w:r w:rsidR="00B23962">
        <w:t>Write</w:t>
      </w:r>
      <w:r w:rsidR="00750D0D">
        <w:t xml:space="preserve"> the image</w:t>
      </w:r>
    </w:p>
    <w:p w14:paraId="07D447A3" w14:textId="77777777" w:rsidR="00A03BB1" w:rsidRDefault="00A00B69" w:rsidP="0065054D">
      <w:pPr>
        <w:pStyle w:val="ListParagraph"/>
        <w:numPr>
          <w:ilvl w:val="0"/>
          <w:numId w:val="3"/>
        </w:numPr>
      </w:pPr>
      <w:r>
        <w:t xml:space="preserve">Make sure the </w:t>
      </w:r>
      <w:proofErr w:type="spellStart"/>
      <w:r>
        <w:t>GoPiGo</w:t>
      </w:r>
      <w:proofErr w:type="spellEnd"/>
      <w:r>
        <w:t xml:space="preserve"> is powered off.</w:t>
      </w:r>
    </w:p>
    <w:p w14:paraId="1FF8C99F" w14:textId="33CAD82F" w:rsidR="00EA0431" w:rsidRDefault="00EA0431" w:rsidP="0065054D">
      <w:pPr>
        <w:pStyle w:val="ListParagraph"/>
        <w:numPr>
          <w:ilvl w:val="0"/>
          <w:numId w:val="3"/>
        </w:numPr>
      </w:pPr>
      <w:r>
        <w:t xml:space="preserve">Insert </w:t>
      </w:r>
      <w:r w:rsidR="001617DF">
        <w:t xml:space="preserve">the MicroSD </w:t>
      </w:r>
      <w:r>
        <w:t>card in Raspberry Pi</w:t>
      </w:r>
      <w:r w:rsidR="001617DF">
        <w:t>.</w:t>
      </w:r>
    </w:p>
    <w:p w14:paraId="5FC1C6E2" w14:textId="69A6E377" w:rsidR="00A837F2" w:rsidRDefault="00AD288B" w:rsidP="0065054D">
      <w:pPr>
        <w:pStyle w:val="ListParagraph"/>
        <w:numPr>
          <w:ilvl w:val="0"/>
          <w:numId w:val="3"/>
        </w:numPr>
      </w:pPr>
      <w:r>
        <w:t xml:space="preserve">Connect an ethernet cable </w:t>
      </w:r>
      <w:r w:rsidR="00F31464">
        <w:t>between</w:t>
      </w:r>
      <w:r>
        <w:t xml:space="preserve"> your computer</w:t>
      </w:r>
      <w:r w:rsidR="00F31464">
        <w:t xml:space="preserve"> and the </w:t>
      </w:r>
      <w:proofErr w:type="spellStart"/>
      <w:r w:rsidR="00F31464">
        <w:t>GoPiGo</w:t>
      </w:r>
      <w:proofErr w:type="spellEnd"/>
      <w:r>
        <w:t xml:space="preserve">. (If you don’t have an ethernet cable or an ethernet port on your laptop, </w:t>
      </w:r>
      <w:r w:rsidR="00CB7341">
        <w:t>let me know.)</w:t>
      </w:r>
    </w:p>
    <w:p w14:paraId="27F7BDB2" w14:textId="58821444" w:rsidR="00A837F2" w:rsidRDefault="00A837F2" w:rsidP="0065054D">
      <w:pPr>
        <w:pStyle w:val="ListParagraph"/>
        <w:numPr>
          <w:ilvl w:val="0"/>
          <w:numId w:val="3"/>
        </w:numPr>
        <w:spacing w:before="120" w:after="60" w:line="288" w:lineRule="auto"/>
      </w:pPr>
      <w:r>
        <w:t xml:space="preserve">Power up the </w:t>
      </w:r>
      <w:proofErr w:type="spellStart"/>
      <w:r>
        <w:t>GoPiGo</w:t>
      </w:r>
      <w:proofErr w:type="spellEnd"/>
      <w:r>
        <w:t>.</w:t>
      </w:r>
      <w:r w:rsidR="00CE640E">
        <w:t xml:space="preserve"> This will take a little longer the first time you boot the robot.</w:t>
      </w:r>
    </w:p>
    <w:p w14:paraId="5F301AD5" w14:textId="7A867D2C" w:rsidR="00225CE8" w:rsidRDefault="00C34A79" w:rsidP="0065054D">
      <w:pPr>
        <w:pStyle w:val="ListParagraph"/>
        <w:numPr>
          <w:ilvl w:val="0"/>
          <w:numId w:val="3"/>
        </w:numPr>
      </w:pPr>
      <w:r>
        <w:t xml:space="preserve">In your </w:t>
      </w:r>
      <w:r w:rsidR="00BE70D7">
        <w:t xml:space="preserve">local </w:t>
      </w:r>
      <w:r>
        <w:t xml:space="preserve">web browser </w:t>
      </w:r>
      <w:r>
        <w:sym w:font="Wingdings" w:char="F0E0"/>
      </w:r>
      <w:r>
        <w:t xml:space="preserve"> </w:t>
      </w:r>
      <w:r w:rsidR="00266695">
        <w:t xml:space="preserve">Go to </w:t>
      </w:r>
      <w:hyperlink r:id="rId16" w:history="1">
        <w:r w:rsidR="00266695" w:rsidRPr="00820C91">
          <w:rPr>
            <w:rStyle w:val="Hyperlink"/>
          </w:rPr>
          <w:t>http://dex.local</w:t>
        </w:r>
      </w:hyperlink>
      <w:r w:rsidR="00266695">
        <w:t xml:space="preserve"> </w:t>
      </w:r>
    </w:p>
    <w:p w14:paraId="3BB4DA19" w14:textId="07898EBD" w:rsidR="00266695" w:rsidRDefault="00266695" w:rsidP="0065054D">
      <w:pPr>
        <w:pStyle w:val="ListParagraph"/>
        <w:numPr>
          <w:ilvl w:val="0"/>
          <w:numId w:val="3"/>
        </w:numPr>
      </w:pPr>
      <w:r>
        <w:t xml:space="preserve">Click the </w:t>
      </w:r>
      <w:r w:rsidRPr="00266695">
        <w:rPr>
          <w:b/>
          <w:bCs/>
        </w:rPr>
        <w:t>VNC</w:t>
      </w:r>
      <w:r>
        <w:t xml:space="preserve"> icon</w:t>
      </w:r>
      <w:r w:rsidR="00AF12C6">
        <w:t>.</w:t>
      </w:r>
    </w:p>
    <w:p w14:paraId="293E403D" w14:textId="648CF52C" w:rsidR="00266695" w:rsidRPr="00E76577" w:rsidRDefault="00E76577" w:rsidP="0065054D">
      <w:pPr>
        <w:pStyle w:val="ListParagraph"/>
        <w:numPr>
          <w:ilvl w:val="0"/>
          <w:numId w:val="3"/>
        </w:numPr>
      </w:pPr>
      <w:r w:rsidRPr="00E76577">
        <w:t xml:space="preserve">You </w:t>
      </w:r>
      <w:r>
        <w:t xml:space="preserve">should </w:t>
      </w:r>
      <w:r w:rsidR="0096621C">
        <w:t xml:space="preserve">see the Dexter Industries </w:t>
      </w:r>
      <w:r>
        <w:t>desktop</w:t>
      </w:r>
      <w:r w:rsidR="00E16528">
        <w:t xml:space="preserve"> of the </w:t>
      </w:r>
      <w:proofErr w:type="spellStart"/>
      <w:r w:rsidR="00E16528">
        <w:t>GoPiGo</w:t>
      </w:r>
      <w:proofErr w:type="spellEnd"/>
      <w:r w:rsidR="00E16528">
        <w:t>.</w:t>
      </w:r>
    </w:p>
    <w:p w14:paraId="7DA086E1" w14:textId="4F6F5D73" w:rsidR="002049D3" w:rsidRDefault="00B86767" w:rsidP="0065054D">
      <w:pPr>
        <w:pStyle w:val="ListParagraph"/>
        <w:numPr>
          <w:ilvl w:val="0"/>
          <w:numId w:val="3"/>
        </w:numPr>
      </w:pPr>
      <w:r>
        <w:t xml:space="preserve">In the upper right </w:t>
      </w:r>
      <w:proofErr w:type="gramStart"/>
      <w:r>
        <w:t>side</w:t>
      </w:r>
      <w:proofErr w:type="gramEnd"/>
      <w:r>
        <w:t xml:space="preserve"> you should see an </w:t>
      </w:r>
      <w:r w:rsidR="00203044">
        <w:t>Up Down arrow</w:t>
      </w:r>
      <w:r>
        <w:t xml:space="preserve"> that will </w:t>
      </w:r>
      <w:r w:rsidR="00203044">
        <w:t>show connection properties.</w:t>
      </w:r>
    </w:p>
    <w:p w14:paraId="486A5CFF" w14:textId="0974A56A" w:rsidR="00203044" w:rsidRDefault="00203044" w:rsidP="0065054D">
      <w:pPr>
        <w:pStyle w:val="ListParagraph"/>
        <w:numPr>
          <w:ilvl w:val="0"/>
          <w:numId w:val="3"/>
        </w:numPr>
      </w:pPr>
      <w:r>
        <w:t xml:space="preserve">Click </w:t>
      </w:r>
      <w:r w:rsidR="00DE22F1">
        <w:t xml:space="preserve">and connect to </w:t>
      </w:r>
      <w:r>
        <w:t xml:space="preserve">your local </w:t>
      </w:r>
      <w:proofErr w:type="spellStart"/>
      <w:r>
        <w:t>Wifi</w:t>
      </w:r>
      <w:proofErr w:type="spellEnd"/>
      <w:r>
        <w:t xml:space="preserve"> network.</w:t>
      </w:r>
    </w:p>
    <w:p w14:paraId="1E8F489B" w14:textId="10277C1C" w:rsidR="00015434" w:rsidRDefault="00015434" w:rsidP="0065054D">
      <w:pPr>
        <w:pStyle w:val="ListParagraph"/>
        <w:numPr>
          <w:ilvl w:val="0"/>
          <w:numId w:val="3"/>
        </w:numPr>
      </w:pPr>
      <w:r>
        <w:t>Point to the Wireless icon</w:t>
      </w:r>
      <w:r w:rsidR="006232CF">
        <w:t xml:space="preserve"> </w:t>
      </w:r>
      <w:r w:rsidR="006232CF">
        <w:sym w:font="Wingdings" w:char="F0E0"/>
      </w:r>
      <w:r w:rsidR="00F04292">
        <w:t xml:space="preserve"> </w:t>
      </w:r>
      <w:r w:rsidR="00E14165">
        <w:t>T</w:t>
      </w:r>
      <w:r w:rsidR="00F04292">
        <w:t xml:space="preserve">his will show you </w:t>
      </w:r>
      <w:r w:rsidR="006232CF">
        <w:t>the robot’s</w:t>
      </w:r>
      <w:r w:rsidR="00F04292">
        <w:t xml:space="preserve"> wireless </w:t>
      </w:r>
      <w:r w:rsidR="00DF0168" w:rsidRPr="00DF0168">
        <w:rPr>
          <w:b/>
          <w:bCs/>
        </w:rPr>
        <w:t>wlan0</w:t>
      </w:r>
      <w:r w:rsidR="00DF0168">
        <w:t xml:space="preserve"> </w:t>
      </w:r>
      <w:r w:rsidR="00F04292">
        <w:t>IP Address.</w:t>
      </w:r>
    </w:p>
    <w:p w14:paraId="0FEAA7D2" w14:textId="302A1A4F" w:rsidR="006232CF" w:rsidRDefault="006232CF" w:rsidP="006232CF">
      <w:pPr>
        <w:pStyle w:val="ListParagraph"/>
        <w:numPr>
          <w:ilvl w:val="0"/>
          <w:numId w:val="3"/>
        </w:numPr>
      </w:pPr>
      <w:r>
        <w:t>Disconnect the ethernet cable. Reconnect to your network.</w:t>
      </w:r>
    </w:p>
    <w:p w14:paraId="6562C084" w14:textId="23B97D65" w:rsidR="00BE70D7" w:rsidRDefault="00BE70D7" w:rsidP="00634984">
      <w:pPr>
        <w:pStyle w:val="ListParagraph"/>
        <w:numPr>
          <w:ilvl w:val="0"/>
          <w:numId w:val="3"/>
        </w:numPr>
      </w:pPr>
      <w:r>
        <w:t xml:space="preserve">In your local web browser </w:t>
      </w:r>
      <w:r>
        <w:sym w:font="Wingdings" w:char="F0E0"/>
      </w:r>
      <w:r>
        <w:t xml:space="preserve"> Go to the IP address of the robot.</w:t>
      </w:r>
    </w:p>
    <w:p w14:paraId="1D95BCC2" w14:textId="5548D00F" w:rsidR="00753E49" w:rsidRDefault="00CB67EB" w:rsidP="0065054D">
      <w:pPr>
        <w:pStyle w:val="ListParagraph"/>
        <w:numPr>
          <w:ilvl w:val="0"/>
          <w:numId w:val="3"/>
        </w:numPr>
      </w:pPr>
      <w:r>
        <w:lastRenderedPageBreak/>
        <w:t>You should see the same Dexter Industries desktop.</w:t>
      </w:r>
    </w:p>
    <w:p w14:paraId="4D0A88F8" w14:textId="0AE231D7" w:rsidR="00B7698F" w:rsidRDefault="004149C8" w:rsidP="004058E8">
      <w:pPr>
        <w:pStyle w:val="Heading1"/>
      </w:pPr>
      <w:bookmarkStart w:id="3" w:name="_Toc82286229"/>
      <w:r>
        <w:t>Email IP Address on Startup</w:t>
      </w:r>
      <w:bookmarkEnd w:id="3"/>
    </w:p>
    <w:p w14:paraId="229EAD58" w14:textId="122B8B29" w:rsidR="004149C8" w:rsidRPr="004149C8" w:rsidRDefault="004149C8" w:rsidP="004149C8">
      <w:r>
        <w:t xml:space="preserve">We want our </w:t>
      </w:r>
      <w:proofErr w:type="spellStart"/>
      <w:r>
        <w:t>GoPiGo</w:t>
      </w:r>
      <w:proofErr w:type="spellEnd"/>
      <w:r>
        <w:t xml:space="preserve"> to email us </w:t>
      </w:r>
      <w:r w:rsidR="00BA4F17">
        <w:t>the</w:t>
      </w:r>
      <w:r>
        <w:t xml:space="preserve"> IP address whenever it starts up.</w:t>
      </w:r>
    </w:p>
    <w:p w14:paraId="44232FBA" w14:textId="77777777" w:rsidR="0067162B" w:rsidRDefault="0086631D" w:rsidP="0065054D">
      <w:pPr>
        <w:pStyle w:val="ListParagraph"/>
        <w:numPr>
          <w:ilvl w:val="0"/>
          <w:numId w:val="4"/>
        </w:numPr>
      </w:pPr>
      <w:r>
        <w:t xml:space="preserve">On the </w:t>
      </w:r>
      <w:proofErr w:type="spellStart"/>
      <w:r>
        <w:t>GoPiGo</w:t>
      </w:r>
      <w:proofErr w:type="spellEnd"/>
      <w:r>
        <w:t xml:space="preserve"> desktop</w:t>
      </w:r>
      <w:r w:rsidR="0067162B">
        <w:t>.</w:t>
      </w:r>
    </w:p>
    <w:p w14:paraId="263D2C3C" w14:textId="4DEF38F8" w:rsidR="004149C8" w:rsidRDefault="00564021" w:rsidP="0065054D">
      <w:pPr>
        <w:pStyle w:val="ListParagraph"/>
        <w:numPr>
          <w:ilvl w:val="0"/>
          <w:numId w:val="4"/>
        </w:numPr>
      </w:pPr>
      <w:r>
        <w:t>Use the Web Browser on the upper right side to g</w:t>
      </w:r>
      <w:r w:rsidR="004149C8">
        <w:t xml:space="preserve">o to </w:t>
      </w:r>
      <w:hyperlink r:id="rId17" w:history="1">
        <w:r w:rsidR="004149C8" w:rsidRPr="00820C91">
          <w:rPr>
            <w:rStyle w:val="Hyperlink"/>
          </w:rPr>
          <w:t>https://github.com/itinstructor/WNCCNASA</w:t>
        </w:r>
      </w:hyperlink>
      <w:r w:rsidR="004149C8">
        <w:t xml:space="preserve"> </w:t>
      </w:r>
    </w:p>
    <w:p w14:paraId="7080113A" w14:textId="15AB31A5" w:rsidR="00EE4E6F" w:rsidRDefault="00EE4E6F" w:rsidP="0065054D">
      <w:pPr>
        <w:pStyle w:val="ListParagraph"/>
        <w:numPr>
          <w:ilvl w:val="0"/>
          <w:numId w:val="4"/>
        </w:numPr>
      </w:pPr>
      <w:r>
        <w:t>Logon with your GitHub account.</w:t>
      </w:r>
    </w:p>
    <w:p w14:paraId="639C4069" w14:textId="7CC6289F" w:rsidR="00A32379" w:rsidRDefault="00A32379" w:rsidP="0065054D">
      <w:pPr>
        <w:pStyle w:val="ListParagraph"/>
        <w:numPr>
          <w:ilvl w:val="0"/>
          <w:numId w:val="4"/>
        </w:numPr>
      </w:pPr>
      <w:r>
        <w:t xml:space="preserve">Go to </w:t>
      </w:r>
      <w:r w:rsidRPr="002E747E">
        <w:rPr>
          <w:b/>
          <w:bCs/>
        </w:rPr>
        <w:t>Code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2E747E">
        <w:rPr>
          <w:b/>
          <w:bCs/>
        </w:rPr>
        <w:t>Download ZIP</w:t>
      </w:r>
      <w:r w:rsidR="002E747E">
        <w:t>.</w:t>
      </w:r>
    </w:p>
    <w:p w14:paraId="591165C7" w14:textId="247982C6" w:rsidR="002E747E" w:rsidRDefault="00B638A9" w:rsidP="0065054D">
      <w:pPr>
        <w:pStyle w:val="ListParagraph"/>
        <w:numPr>
          <w:ilvl w:val="0"/>
          <w:numId w:val="4"/>
        </w:numPr>
      </w:pPr>
      <w:r>
        <w:t xml:space="preserve">The file will download quickly. On the lower left side of the browser </w:t>
      </w:r>
      <w:r>
        <w:rPr>
          <w:rFonts w:ascii="Wingdings" w:eastAsia="Wingdings" w:hAnsi="Wingdings" w:cs="Wingdings"/>
        </w:rPr>
        <w:sym w:font="Wingdings" w:char="F0E0"/>
      </w:r>
      <w:r>
        <w:t xml:space="preserve"> Right Click on the file </w:t>
      </w:r>
      <w:r w:rsidR="00A52C47">
        <w:rPr>
          <w:rFonts w:ascii="Wingdings" w:eastAsia="Wingdings" w:hAnsi="Wingdings" w:cs="Wingdings"/>
        </w:rPr>
        <w:sym w:font="Wingdings" w:char="F0E0"/>
      </w:r>
      <w:r w:rsidR="00A52C47">
        <w:t xml:space="preserve"> </w:t>
      </w:r>
      <w:r w:rsidR="00A52C47" w:rsidRPr="00A52C47">
        <w:rPr>
          <w:b/>
          <w:bCs/>
        </w:rPr>
        <w:t>Open in Folder</w:t>
      </w:r>
      <w:r w:rsidR="00A52C47">
        <w:t>.</w:t>
      </w:r>
    </w:p>
    <w:p w14:paraId="649AB773" w14:textId="1659A90E" w:rsidR="00A52C47" w:rsidRDefault="00A52C47" w:rsidP="0065054D">
      <w:pPr>
        <w:pStyle w:val="ListParagraph"/>
        <w:numPr>
          <w:ilvl w:val="0"/>
          <w:numId w:val="4"/>
        </w:numPr>
      </w:pPr>
      <w:r>
        <w:t xml:space="preserve">Right Click the Zip file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Pr="00A52C47">
        <w:rPr>
          <w:b/>
          <w:bCs/>
        </w:rPr>
        <w:t>Extract Here</w:t>
      </w:r>
      <w:r>
        <w:t>.</w:t>
      </w:r>
    </w:p>
    <w:p w14:paraId="35EC5CFC" w14:textId="60A93DAD" w:rsidR="004149C8" w:rsidRPr="00CB469C" w:rsidRDefault="001C023A" w:rsidP="0065054D">
      <w:pPr>
        <w:pStyle w:val="ListParagraph"/>
        <w:numPr>
          <w:ilvl w:val="0"/>
          <w:numId w:val="4"/>
        </w:numPr>
      </w:pPr>
      <w:r>
        <w:t xml:space="preserve">Right </w:t>
      </w:r>
      <w:r w:rsidR="007B3170">
        <w:t xml:space="preserve">Click </w:t>
      </w:r>
      <w:r w:rsidR="007B3170" w:rsidRPr="007B3170">
        <w:rPr>
          <w:b/>
          <w:bCs/>
        </w:rPr>
        <w:t>s</w:t>
      </w:r>
      <w:r w:rsidR="004149C8" w:rsidRPr="0086631D">
        <w:rPr>
          <w:b/>
          <w:bCs/>
        </w:rPr>
        <w:t>tartup</w:t>
      </w:r>
      <w:r w:rsidR="0086631D" w:rsidRPr="0086631D">
        <w:rPr>
          <w:b/>
          <w:bCs/>
        </w:rPr>
        <w:t>_mailer.py</w:t>
      </w:r>
      <w:r>
        <w:rPr>
          <w:b/>
          <w:bCs/>
        </w:rPr>
        <w:t xml:space="preserve"> </w:t>
      </w:r>
      <w:r w:rsidRPr="001C023A">
        <w:rPr>
          <w:rFonts w:ascii="Wingdings" w:eastAsia="Wingdings" w:hAnsi="Wingdings" w:cs="Wingdings"/>
          <w:b/>
        </w:rPr>
        <w:sym w:font="Wingdings" w:char="F0E0"/>
      </w:r>
      <w:r>
        <w:rPr>
          <w:b/>
          <w:bCs/>
        </w:rPr>
        <w:t xml:space="preserve"> Copy</w:t>
      </w:r>
      <w:r w:rsidR="00CB469C">
        <w:rPr>
          <w:b/>
          <w:bCs/>
        </w:rPr>
        <w:t>.</w:t>
      </w:r>
    </w:p>
    <w:p w14:paraId="57AFF920" w14:textId="3C96EB37" w:rsidR="00CB469C" w:rsidRDefault="002262B5" w:rsidP="0065054D">
      <w:pPr>
        <w:pStyle w:val="ListParagraph"/>
        <w:numPr>
          <w:ilvl w:val="0"/>
          <w:numId w:val="4"/>
        </w:numPr>
      </w:pPr>
      <w:r>
        <w:t xml:space="preserve">Go to Documents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Create a folder named </w:t>
      </w:r>
      <w:r w:rsidRPr="002262B5">
        <w:rPr>
          <w:b/>
          <w:bCs/>
        </w:rPr>
        <w:t>Code</w:t>
      </w:r>
      <w:r w:rsidRPr="002262B5">
        <w:t xml:space="preserve"> </w:t>
      </w:r>
      <w:r w:rsidRPr="002262B5">
        <w:rPr>
          <w:rFonts w:ascii="Wingdings" w:eastAsia="Wingdings" w:hAnsi="Wingdings" w:cs="Wingdings"/>
        </w:rPr>
        <w:sym w:font="Wingdings" w:char="F0E0"/>
      </w:r>
      <w:r w:rsidRPr="002262B5">
        <w:t xml:space="preserve"> Paste the file into that folder.</w:t>
      </w:r>
    </w:p>
    <w:p w14:paraId="04CA7733" w14:textId="0498BF66" w:rsidR="002262B5" w:rsidRPr="00B31555" w:rsidRDefault="0060385E" w:rsidP="0065054D">
      <w:pPr>
        <w:pStyle w:val="ListParagraph"/>
        <w:numPr>
          <w:ilvl w:val="0"/>
          <w:numId w:val="4"/>
        </w:numPr>
      </w:pPr>
      <w:r>
        <w:t xml:space="preserve">Right Click on </w:t>
      </w:r>
      <w:r w:rsidRPr="00B31555">
        <w:rPr>
          <w:b/>
          <w:bCs/>
        </w:rPr>
        <w:t>startup_mailer.py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proofErr w:type="spellStart"/>
      <w:r w:rsidR="00B31555" w:rsidRPr="00B31555">
        <w:rPr>
          <w:b/>
          <w:bCs/>
        </w:rPr>
        <w:t>Thonny</w:t>
      </w:r>
      <w:proofErr w:type="spellEnd"/>
      <w:r w:rsidR="00B31555" w:rsidRPr="00B31555">
        <w:rPr>
          <w:b/>
          <w:bCs/>
        </w:rPr>
        <w:t xml:space="preserve"> Python IDE</w:t>
      </w:r>
    </w:p>
    <w:p w14:paraId="72F3696B" w14:textId="7AFD2FD3" w:rsidR="00B31555" w:rsidRDefault="0072670D" w:rsidP="0065054D">
      <w:pPr>
        <w:pStyle w:val="ListParagraph"/>
        <w:numPr>
          <w:ilvl w:val="0"/>
          <w:numId w:val="4"/>
        </w:numPr>
      </w:pPr>
      <w:r>
        <w:t xml:space="preserve">Change the </w:t>
      </w:r>
      <w:r w:rsidR="00D00FC0" w:rsidRPr="00DF092E">
        <w:rPr>
          <w:b/>
          <w:bCs/>
        </w:rPr>
        <w:t>EMAIL_DESTINATION</w:t>
      </w:r>
      <w:r w:rsidR="00D00FC0">
        <w:t xml:space="preserve"> </w:t>
      </w:r>
      <w:r>
        <w:t>email address to your own email address.</w:t>
      </w:r>
    </w:p>
    <w:p w14:paraId="6FC31AB0" w14:textId="61DAF7F0" w:rsidR="00FF361A" w:rsidRDefault="0072670D" w:rsidP="0065054D">
      <w:pPr>
        <w:pStyle w:val="ListParagraph"/>
        <w:numPr>
          <w:ilvl w:val="0"/>
          <w:numId w:val="4"/>
        </w:numPr>
      </w:pPr>
      <w:r>
        <w:t>Save the file.</w:t>
      </w:r>
    </w:p>
    <w:p w14:paraId="28669399" w14:textId="641AE9D2" w:rsidR="00E81A9E" w:rsidRDefault="00E81A9E" w:rsidP="0065054D">
      <w:pPr>
        <w:pStyle w:val="ListParagraph"/>
        <w:numPr>
          <w:ilvl w:val="0"/>
          <w:numId w:val="4"/>
        </w:numPr>
      </w:pPr>
      <w:r>
        <w:t>Open a terminal</w:t>
      </w:r>
      <w:r w:rsidR="00F528CA">
        <w:t>.</w:t>
      </w:r>
    </w:p>
    <w:p w14:paraId="7467D790" w14:textId="057FBC6C" w:rsidR="0036517D" w:rsidRPr="00141508" w:rsidRDefault="00872B51" w:rsidP="0065054D">
      <w:pPr>
        <w:pStyle w:val="ListParagraph"/>
        <w:numPr>
          <w:ilvl w:val="0"/>
          <w:numId w:val="4"/>
        </w:numPr>
      </w:pPr>
      <w:r>
        <w:t xml:space="preserve">Type in the following to </w:t>
      </w:r>
      <w:r w:rsidR="0036517D" w:rsidRPr="00141508">
        <w:t>make the script executable</w:t>
      </w:r>
      <w:r w:rsidR="008F46F6"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8F46F6" w:rsidRPr="008F46F6" w14:paraId="3A8EAE96" w14:textId="77777777" w:rsidTr="008F46F6">
        <w:tc>
          <w:tcPr>
            <w:tcW w:w="9350" w:type="dxa"/>
            <w:shd w:val="clear" w:color="auto" w:fill="E2EFD9" w:themeFill="accent6" w:themeFillTint="33"/>
          </w:tcPr>
          <w:p w14:paraId="670B60D5" w14:textId="51C5378D" w:rsidR="008F46F6" w:rsidRPr="008F46F6" w:rsidRDefault="008F46F6" w:rsidP="00753685">
            <w:pPr>
              <w:pStyle w:val="Code"/>
              <w:rPr>
                <w:rFonts w:ascii="Verdana" w:hAnsi="Verdana"/>
              </w:rPr>
            </w:pPr>
            <w:bookmarkStart w:id="4" w:name="_Hlk81828762"/>
            <w:proofErr w:type="spellStart"/>
            <w:r w:rsidRPr="008F46F6">
              <w:t>sudo</w:t>
            </w:r>
            <w:proofErr w:type="spellEnd"/>
            <w:r w:rsidRPr="008F46F6">
              <w:t xml:space="preserve"> </w:t>
            </w:r>
            <w:proofErr w:type="spellStart"/>
            <w:r w:rsidRPr="008F46F6">
              <w:t>chmod</w:t>
            </w:r>
            <w:proofErr w:type="spellEnd"/>
            <w:r w:rsidRPr="008F46F6">
              <w:t xml:space="preserve"> +x /home/pi/</w:t>
            </w:r>
            <w:r w:rsidR="009E0270">
              <w:t>Documents/</w:t>
            </w:r>
            <w:r w:rsidRPr="008F46F6">
              <w:t>Code/startup_mailer.py</w:t>
            </w:r>
          </w:p>
        </w:tc>
      </w:tr>
    </w:tbl>
    <w:bookmarkEnd w:id="4"/>
    <w:p w14:paraId="2242E28A" w14:textId="2EC4D386" w:rsidR="008F46F6" w:rsidRDefault="008F46F6" w:rsidP="0065054D">
      <w:pPr>
        <w:pStyle w:val="ListParagraph"/>
        <w:numPr>
          <w:ilvl w:val="0"/>
          <w:numId w:val="4"/>
        </w:numPr>
      </w:pPr>
      <w:r w:rsidRPr="008F46F6">
        <w:t>There should not be any errors if the command was successful.</w:t>
      </w:r>
    </w:p>
    <w:p w14:paraId="4FF383E9" w14:textId="1DC90817" w:rsidR="00E03153" w:rsidRPr="008F46F6" w:rsidRDefault="004D1D88" w:rsidP="0065054D">
      <w:pPr>
        <w:pStyle w:val="ListParagraph"/>
        <w:numPr>
          <w:ilvl w:val="0"/>
          <w:numId w:val="4"/>
        </w:numPr>
      </w:pPr>
      <w:r>
        <w:t>Test the script with the following command.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0B70EF" w:rsidRPr="008F46F6" w14:paraId="24AD96C9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470EFA85" w14:textId="13A1051C" w:rsidR="000B70EF" w:rsidRPr="008F46F6" w:rsidRDefault="00BD052D" w:rsidP="003F76E1">
            <w:pPr>
              <w:pStyle w:val="Code"/>
              <w:rPr>
                <w:rFonts w:ascii="Verdana" w:hAnsi="Verdana"/>
              </w:rPr>
            </w:pPr>
            <w:bookmarkStart w:id="5" w:name="_Toc524841056"/>
            <w:r>
              <w:t>p</w:t>
            </w:r>
            <w:r w:rsidR="000B70EF">
              <w:t>ython</w:t>
            </w:r>
            <w:r w:rsidR="009C57E6">
              <w:t>3</w:t>
            </w:r>
            <w:r w:rsidR="000B70EF">
              <w:t xml:space="preserve"> </w:t>
            </w:r>
            <w:r w:rsidR="00001548">
              <w:t>/home/pi/Documents/Code</w:t>
            </w:r>
            <w:r w:rsidR="000B70EF">
              <w:t>/startup_mailer.py</w:t>
            </w:r>
          </w:p>
        </w:tc>
      </w:tr>
    </w:tbl>
    <w:p w14:paraId="3941D218" w14:textId="2CD3AE7A" w:rsidR="000B70EF" w:rsidRDefault="00674CAA" w:rsidP="0065054D">
      <w:pPr>
        <w:pStyle w:val="ListParagraph"/>
        <w:numPr>
          <w:ilvl w:val="0"/>
          <w:numId w:val="4"/>
        </w:numPr>
      </w:pPr>
      <w:r>
        <w:t>In a few moments, y</w:t>
      </w:r>
      <w:r w:rsidR="00AB295E">
        <w:t xml:space="preserve">ou should receive an email with your </w:t>
      </w:r>
      <w:proofErr w:type="spellStart"/>
      <w:r w:rsidR="00AB295E">
        <w:t>GoPiGo</w:t>
      </w:r>
      <w:proofErr w:type="spellEnd"/>
      <w:r w:rsidR="00AB295E">
        <w:t xml:space="preserve"> IP address.</w:t>
      </w:r>
    </w:p>
    <w:p w14:paraId="0DB511B1" w14:textId="00788FB2" w:rsidR="0036517D" w:rsidRDefault="00F06D89" w:rsidP="00055834">
      <w:pPr>
        <w:pStyle w:val="Heading2"/>
      </w:pPr>
      <w:bookmarkStart w:id="6" w:name="_Toc82286230"/>
      <w:r>
        <w:t xml:space="preserve">Run </w:t>
      </w:r>
      <w:r w:rsidR="0036517D">
        <w:t xml:space="preserve">startup_mailer.py </w:t>
      </w:r>
      <w:r>
        <w:t>S</w:t>
      </w:r>
      <w:r w:rsidR="0036517D">
        <w:t xml:space="preserve">cript </w:t>
      </w:r>
      <w:bookmarkEnd w:id="5"/>
      <w:r w:rsidR="00C17DDC">
        <w:t>on Startup</w:t>
      </w:r>
      <w:bookmarkEnd w:id="6"/>
    </w:p>
    <w:p w14:paraId="381A529A" w14:textId="60223C3E" w:rsidR="004B29C1" w:rsidRPr="004B29C1" w:rsidRDefault="004B29C1" w:rsidP="0065054D">
      <w:pPr>
        <w:pStyle w:val="ListParagraph"/>
        <w:numPr>
          <w:ilvl w:val="0"/>
          <w:numId w:val="5"/>
        </w:numPr>
      </w:pPr>
      <w:r>
        <w:t>At the terminal, type in the following command to access the Raspbian scheduler.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4B29C1" w:rsidRPr="008F46F6" w14:paraId="6E5D6974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786C509C" w14:textId="31098594" w:rsidR="004B29C1" w:rsidRPr="008F46F6" w:rsidRDefault="004B29C1" w:rsidP="00524179">
            <w:pPr>
              <w:pStyle w:val="Code"/>
              <w:rPr>
                <w:rFonts w:ascii="Verdana" w:hAnsi="Verdana"/>
              </w:rPr>
            </w:pPr>
            <w:bookmarkStart w:id="7" w:name="_Hlk81829033"/>
            <w:r>
              <w:t>crontab -e</w:t>
            </w:r>
          </w:p>
        </w:tc>
      </w:tr>
    </w:tbl>
    <w:bookmarkEnd w:id="7"/>
    <w:p w14:paraId="69F99913" w14:textId="5162371A" w:rsidR="0036517D" w:rsidRDefault="00351922" w:rsidP="0065054D">
      <w:pPr>
        <w:pStyle w:val="ListParagraph"/>
        <w:numPr>
          <w:ilvl w:val="0"/>
          <w:numId w:val="5"/>
        </w:numPr>
      </w:pPr>
      <w:r>
        <w:lastRenderedPageBreak/>
        <w:t>Press Enter to edit the file with</w:t>
      </w:r>
      <w:r w:rsidR="0036517D">
        <w:t xml:space="preserve"> </w:t>
      </w:r>
      <w:r w:rsidR="0036517D" w:rsidRPr="00351922">
        <w:t>nano</w:t>
      </w:r>
    </w:p>
    <w:p w14:paraId="3FE8CC6B" w14:textId="7BD2EAC5" w:rsidR="00BE1B76" w:rsidRDefault="009B0AC0" w:rsidP="0065054D">
      <w:pPr>
        <w:pStyle w:val="ListParagraph"/>
        <w:numPr>
          <w:ilvl w:val="0"/>
          <w:numId w:val="5"/>
        </w:numPr>
      </w:pPr>
      <w:r>
        <w:t>Cursor to the bottom of the file. (The mouse will not work.)</w:t>
      </w:r>
    </w:p>
    <w:p w14:paraId="658582AC" w14:textId="3F7802AE" w:rsidR="009B0AC0" w:rsidRDefault="00136CF8" w:rsidP="0065054D">
      <w:pPr>
        <w:pStyle w:val="ListParagraph"/>
        <w:numPr>
          <w:ilvl w:val="0"/>
          <w:numId w:val="5"/>
        </w:numPr>
      </w:pPr>
      <w:r>
        <w:t>Type in the following information.</w:t>
      </w:r>
      <w:r w:rsidR="001A1F40">
        <w:t xml:space="preserve"> </w:t>
      </w:r>
      <w:r w:rsidR="00A32DD6">
        <w:t>(</w:t>
      </w:r>
      <w:r w:rsidR="001A1F40">
        <w:t>Sleep 1</w:t>
      </w:r>
      <w:r w:rsidR="00A32DD6">
        <w:t>0</w:t>
      </w:r>
      <w:r w:rsidR="001A1F40">
        <w:t xml:space="preserve"> waits 1</w:t>
      </w:r>
      <w:r w:rsidR="00A32DD6">
        <w:t>0</w:t>
      </w:r>
      <w:r w:rsidR="001A1F40">
        <w:t xml:space="preserve"> seconds after startup to run the script.</w:t>
      </w:r>
      <w:r w:rsidR="00A32DD6">
        <w:t>)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BD65C4" w:rsidRPr="008F46F6" w14:paraId="123C87E7" w14:textId="77777777" w:rsidTr="00524179">
        <w:tc>
          <w:tcPr>
            <w:tcW w:w="9350" w:type="dxa"/>
            <w:shd w:val="clear" w:color="auto" w:fill="E2EFD9" w:themeFill="accent6" w:themeFillTint="33"/>
          </w:tcPr>
          <w:p w14:paraId="1E7539F1" w14:textId="64145209" w:rsidR="00BD65C4" w:rsidRPr="00BD65C4" w:rsidRDefault="00BD65C4" w:rsidP="00BD65C4">
            <w:pPr>
              <w:pStyle w:val="Code"/>
            </w:pPr>
            <w:r w:rsidRPr="0036517D">
              <w:t>@reboot sleep 1</w:t>
            </w:r>
            <w:r w:rsidR="007F10C9">
              <w:t>0</w:t>
            </w:r>
            <w:r w:rsidRPr="0036517D">
              <w:t xml:space="preserve"> &amp;&amp; python</w:t>
            </w:r>
            <w:r w:rsidR="009C57E6">
              <w:t>3</w:t>
            </w:r>
            <w:r w:rsidRPr="0036517D">
              <w:t xml:space="preserve"> /home/pi/</w:t>
            </w:r>
            <w:r w:rsidR="007F10C9">
              <w:t>Documents/</w:t>
            </w:r>
            <w:r w:rsidRPr="0036517D">
              <w:t>Code/startup_mailer.py</w:t>
            </w:r>
          </w:p>
        </w:tc>
      </w:tr>
    </w:tbl>
    <w:p w14:paraId="05DCB79C" w14:textId="74E75C64" w:rsidR="00157A42" w:rsidRDefault="00B54ACA" w:rsidP="0065054D">
      <w:pPr>
        <w:pStyle w:val="ListParagraph"/>
        <w:numPr>
          <w:ilvl w:val="0"/>
          <w:numId w:val="5"/>
        </w:numPr>
      </w:pPr>
      <w:r>
        <w:t xml:space="preserve">Type </w:t>
      </w:r>
      <w:r w:rsidRPr="00B54ACA">
        <w:rPr>
          <w:b/>
          <w:bCs/>
        </w:rPr>
        <w:t>CTRL+O</w:t>
      </w:r>
      <w:r>
        <w:t xml:space="preserve"> to </w:t>
      </w:r>
      <w:r w:rsidR="001D0CCF">
        <w:t xml:space="preserve">Write Out </w:t>
      </w:r>
      <w:r>
        <w:t>the file.</w:t>
      </w:r>
    </w:p>
    <w:p w14:paraId="28DD51AB" w14:textId="72C6DEBD" w:rsidR="00157A42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Enter</w:t>
      </w:r>
      <w:r>
        <w:t xml:space="preserve"> to </w:t>
      </w:r>
      <w:r w:rsidR="00392B0B">
        <w:t>Write</w:t>
      </w:r>
      <w:r>
        <w:t xml:space="preserve"> the file.</w:t>
      </w:r>
    </w:p>
    <w:p w14:paraId="1631FA95" w14:textId="4F6681B3" w:rsidR="00B54ACA" w:rsidRDefault="002C633C" w:rsidP="0065054D">
      <w:pPr>
        <w:pStyle w:val="ListParagraph"/>
        <w:numPr>
          <w:ilvl w:val="0"/>
          <w:numId w:val="5"/>
        </w:numPr>
      </w:pPr>
      <w:r>
        <w:t xml:space="preserve">Press </w:t>
      </w:r>
      <w:r w:rsidRPr="002C633C">
        <w:rPr>
          <w:b/>
          <w:bCs/>
        </w:rPr>
        <w:t>CTRL+X</w:t>
      </w:r>
      <w:r>
        <w:t xml:space="preserve"> to </w:t>
      </w:r>
      <w:r w:rsidR="00E31255">
        <w:t>E</w:t>
      </w:r>
      <w:r>
        <w:t>xit nano.</w:t>
      </w:r>
    </w:p>
    <w:p w14:paraId="65E7F02D" w14:textId="03C80140" w:rsidR="002C633C" w:rsidRPr="00B416F4" w:rsidRDefault="00476A70" w:rsidP="0065054D">
      <w:pPr>
        <w:pStyle w:val="ListParagraph"/>
        <w:numPr>
          <w:ilvl w:val="0"/>
          <w:numId w:val="5"/>
        </w:numPr>
      </w:pPr>
      <w:r>
        <w:t>Double Click the Shut Down icon on the desktop.</w:t>
      </w:r>
    </w:p>
    <w:p w14:paraId="3AA0E514" w14:textId="6E202FAE" w:rsidR="00B416F4" w:rsidRPr="00B416F4" w:rsidRDefault="00B416F4" w:rsidP="0065054D">
      <w:pPr>
        <w:pStyle w:val="ListParagraph"/>
        <w:numPr>
          <w:ilvl w:val="0"/>
          <w:numId w:val="5"/>
        </w:numPr>
      </w:pPr>
      <w:r w:rsidRPr="00B416F4">
        <w:t xml:space="preserve">Wait until the </w:t>
      </w:r>
      <w:proofErr w:type="spellStart"/>
      <w:r w:rsidRPr="00B416F4">
        <w:t>GoPiGo</w:t>
      </w:r>
      <w:proofErr w:type="spellEnd"/>
      <w:r w:rsidRPr="00B416F4">
        <w:t xml:space="preserve"> has a chance to </w:t>
      </w:r>
      <w:proofErr w:type="spellStart"/>
      <w:r w:rsidRPr="00B416F4">
        <w:t>shutdown</w:t>
      </w:r>
      <w:proofErr w:type="spellEnd"/>
      <w:r w:rsidRPr="00B416F4">
        <w:t>.</w:t>
      </w:r>
    </w:p>
    <w:p w14:paraId="10CE6CC3" w14:textId="097247B2" w:rsidR="0036517D" w:rsidRPr="00141508" w:rsidRDefault="00CB64D6" w:rsidP="0065054D">
      <w:pPr>
        <w:pStyle w:val="ListParagraph"/>
        <w:numPr>
          <w:ilvl w:val="0"/>
          <w:numId w:val="5"/>
        </w:numPr>
      </w:pPr>
      <w:r>
        <w:t>Turn on</w:t>
      </w:r>
      <w:r w:rsidR="0036517D" w:rsidRPr="00141508">
        <w:t xml:space="preserve"> your Pi and you sho</w:t>
      </w:r>
      <w:r w:rsidR="0036517D">
        <w:t>uld receive an email with your IP</w:t>
      </w:r>
      <w:r w:rsidR="0036517D" w:rsidRPr="00141508">
        <w:t xml:space="preserve"> address. </w:t>
      </w:r>
    </w:p>
    <w:p w14:paraId="6B01BEA0" w14:textId="1F156771" w:rsidR="0080280D" w:rsidRDefault="0080280D" w:rsidP="0080280D">
      <w:pPr>
        <w:pStyle w:val="Heading1"/>
      </w:pPr>
      <w:bookmarkStart w:id="8" w:name="_Toc82286231"/>
      <w:r>
        <w:t xml:space="preserve">Power the </w:t>
      </w:r>
      <w:proofErr w:type="spellStart"/>
      <w:r>
        <w:t>GoPiGo</w:t>
      </w:r>
      <w:bookmarkEnd w:id="8"/>
      <w:proofErr w:type="spellEnd"/>
    </w:p>
    <w:p w14:paraId="132E1B77" w14:textId="15686D8D" w:rsidR="0080280D" w:rsidRPr="0080280D" w:rsidRDefault="0080280D" w:rsidP="0080280D">
      <w:r>
        <w:t xml:space="preserve">*Notice the power switch on the battery. The battery will need to be </w:t>
      </w:r>
      <w:r>
        <w:rPr>
          <w:i/>
          <w:iCs/>
        </w:rPr>
        <w:t>on</w:t>
      </w:r>
      <w:r>
        <w:t xml:space="preserve"> before starting the robot. </w:t>
      </w:r>
      <w:r>
        <w:rPr>
          <w:b/>
          <w:bCs/>
        </w:rPr>
        <w:t xml:space="preserve">However, </w:t>
      </w:r>
      <w:r>
        <w:t>the </w:t>
      </w:r>
      <w:r>
        <w:rPr>
          <w:u w:val="single"/>
        </w:rPr>
        <w:t xml:space="preserve">robot should be turned off </w:t>
      </w:r>
      <w:r>
        <w:rPr>
          <w:b/>
          <w:bCs/>
        </w:rPr>
        <w:t>before</w:t>
      </w:r>
      <w:r>
        <w:t> turning off the battery. </w:t>
      </w:r>
    </w:p>
    <w:p w14:paraId="22D1CBC1" w14:textId="5D1773DC" w:rsidR="00BB6B45" w:rsidRDefault="00BB6B45" w:rsidP="0005447B">
      <w:pPr>
        <w:pStyle w:val="Heading1"/>
      </w:pPr>
      <w:bookmarkStart w:id="9" w:name="_Toc82286232"/>
      <w:r>
        <w:t xml:space="preserve">Connect to the </w:t>
      </w:r>
      <w:proofErr w:type="spellStart"/>
      <w:r w:rsidR="00286BD1">
        <w:t>GoPiGo</w:t>
      </w:r>
      <w:proofErr w:type="spellEnd"/>
      <w:r>
        <w:t xml:space="preserve"> with </w:t>
      </w:r>
      <w:proofErr w:type="spellStart"/>
      <w:r>
        <w:t>UltraVNC</w:t>
      </w:r>
      <w:bookmarkEnd w:id="9"/>
      <w:proofErr w:type="spellEnd"/>
    </w:p>
    <w:p w14:paraId="3E07576F" w14:textId="67C4B48F" w:rsidR="00286BD1" w:rsidRDefault="00286BD1" w:rsidP="00286BD1">
      <w:r>
        <w:t xml:space="preserve">With </w:t>
      </w:r>
      <w:proofErr w:type="spellStart"/>
      <w:r>
        <w:t>UltraVNC</w:t>
      </w:r>
      <w:proofErr w:type="spellEnd"/>
      <w:r>
        <w:t xml:space="preserve"> you can copy and paste from your desktop to your robot.</w:t>
      </w:r>
    </w:p>
    <w:p w14:paraId="004FB289" w14:textId="491C800B" w:rsidR="00286BD1" w:rsidRDefault="00286BD1" w:rsidP="00D93992">
      <w:pPr>
        <w:pStyle w:val="ListParagraph"/>
        <w:numPr>
          <w:ilvl w:val="0"/>
          <w:numId w:val="10"/>
        </w:numPr>
      </w:pPr>
      <w:r>
        <w:t xml:space="preserve">Go to </w:t>
      </w:r>
      <w:hyperlink r:id="rId18" w:history="1">
        <w:r w:rsidR="003F7066" w:rsidRPr="005F439C">
          <w:rPr>
            <w:rStyle w:val="Hyperlink"/>
          </w:rPr>
          <w:t>www.uvnc.com</w:t>
        </w:r>
      </w:hyperlink>
      <w:r w:rsidR="003F7066">
        <w:t xml:space="preserve"> </w:t>
      </w:r>
      <w:r w:rsidR="00AA2F3E">
        <w:t>Be careful, there are ads all over the place.</w:t>
      </w:r>
    </w:p>
    <w:p w14:paraId="7DD306D4" w14:textId="6568FCD6" w:rsidR="003F7066" w:rsidRPr="00AA2F3E" w:rsidRDefault="00AA2F3E" w:rsidP="00D93992">
      <w:pPr>
        <w:pStyle w:val="ListParagraph"/>
        <w:numPr>
          <w:ilvl w:val="0"/>
          <w:numId w:val="10"/>
        </w:numPr>
      </w:pPr>
      <w:r>
        <w:t xml:space="preserve">At the top of the page go to </w:t>
      </w:r>
      <w:r w:rsidRPr="00AA2F3E">
        <w:rPr>
          <w:b/>
          <w:bCs/>
        </w:rPr>
        <w:t>Downloads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AA2F3E">
        <w:rPr>
          <w:b/>
          <w:bCs/>
        </w:rPr>
        <w:t>UltraVNC</w:t>
      </w:r>
      <w:proofErr w:type="spellEnd"/>
    </w:p>
    <w:p w14:paraId="07B8970E" w14:textId="2497E524" w:rsidR="00AA2F3E" w:rsidRDefault="00294EF3" w:rsidP="00D93992">
      <w:pPr>
        <w:pStyle w:val="ListParagraph"/>
        <w:numPr>
          <w:ilvl w:val="0"/>
          <w:numId w:val="10"/>
        </w:numPr>
      </w:pPr>
      <w:r w:rsidRPr="00294EF3">
        <w:t>Toward the botto</w:t>
      </w:r>
      <w:r>
        <w:t>m</w:t>
      </w:r>
      <w:r w:rsidRPr="00294EF3">
        <w:t xml:space="preserve"> you</w:t>
      </w:r>
      <w:r>
        <w:t xml:space="preserve"> will find </w:t>
      </w:r>
      <w:proofErr w:type="spellStart"/>
      <w:r w:rsidRPr="00294EF3">
        <w:rPr>
          <w:b/>
          <w:bCs/>
        </w:rPr>
        <w:t>UltraVN</w:t>
      </w:r>
      <w:r>
        <w:rPr>
          <w:b/>
          <w:bCs/>
        </w:rPr>
        <w:t>C</w:t>
      </w:r>
      <w:proofErr w:type="spellEnd"/>
      <w:r w:rsidRPr="00294EF3">
        <w:rPr>
          <w:b/>
          <w:bCs/>
        </w:rPr>
        <w:t xml:space="preserve"> 1.3.4</w:t>
      </w:r>
      <w:r>
        <w:t>. (This is the current version as of 9-11-21)</w:t>
      </w:r>
    </w:p>
    <w:p w14:paraId="723E4F19" w14:textId="187255C4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Click on the name to download it. This will take you to a page with Installers. </w:t>
      </w:r>
    </w:p>
    <w:p w14:paraId="7550F194" w14:textId="65207C26" w:rsidR="00294EF3" w:rsidRDefault="00294EF3" w:rsidP="00D93992">
      <w:pPr>
        <w:pStyle w:val="ListParagraph"/>
        <w:numPr>
          <w:ilvl w:val="0"/>
          <w:numId w:val="10"/>
        </w:numPr>
      </w:pPr>
      <w:r>
        <w:t>You want the one for-</w:t>
      </w:r>
      <w:proofErr w:type="gramStart"/>
      <w:r>
        <w:t>64 bit</w:t>
      </w:r>
      <w:proofErr w:type="gramEnd"/>
      <w:r>
        <w:t xml:space="preserve"> operating systems. Click Download to the right.</w:t>
      </w:r>
    </w:p>
    <w:p w14:paraId="2A479998" w14:textId="45123CEA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The download will start in a few seconds. </w:t>
      </w:r>
    </w:p>
    <w:p w14:paraId="67B7BFB0" w14:textId="48DDA16F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The downloaded file will </w:t>
      </w:r>
      <w:proofErr w:type="gramStart"/>
      <w:r>
        <w:t>called</w:t>
      </w:r>
      <w:proofErr w:type="gramEnd"/>
      <w:r>
        <w:t xml:space="preserve"> </w:t>
      </w:r>
      <w:r w:rsidRPr="00294EF3">
        <w:rPr>
          <w:b/>
          <w:bCs/>
        </w:rPr>
        <w:t>UltraVNC_1_3_4_X64_Setup</w:t>
      </w:r>
      <w:r>
        <w:t xml:space="preserve"> The version number may be different.</w:t>
      </w:r>
    </w:p>
    <w:p w14:paraId="7986EC6C" w14:textId="4EFAEFB5" w:rsidR="00294EF3" w:rsidRDefault="00294EF3" w:rsidP="00D93992">
      <w:pPr>
        <w:pStyle w:val="ListParagraph"/>
        <w:numPr>
          <w:ilvl w:val="0"/>
          <w:numId w:val="10"/>
        </w:numPr>
      </w:pPr>
      <w:r>
        <w:t xml:space="preserve">Double Click the file to start the installation. </w:t>
      </w:r>
    </w:p>
    <w:p w14:paraId="0BCAC15B" w14:textId="0BF8B3F7" w:rsidR="00D44C21" w:rsidRDefault="00D44C21" w:rsidP="00D93992">
      <w:pPr>
        <w:pStyle w:val="ListParagraph"/>
        <w:numPr>
          <w:ilvl w:val="0"/>
          <w:numId w:val="10"/>
        </w:numPr>
      </w:pPr>
      <w:r>
        <w:lastRenderedPageBreak/>
        <w:t xml:space="preserve">When you get to select components </w:t>
      </w:r>
      <w:r>
        <w:sym w:font="Wingdings" w:char="F0E0"/>
      </w:r>
      <w:r>
        <w:t xml:space="preserve"> only choose </w:t>
      </w:r>
      <w:proofErr w:type="spellStart"/>
      <w:r w:rsidRPr="00D44C21">
        <w:rPr>
          <w:b/>
          <w:bCs/>
        </w:rPr>
        <w:t>UltraVNC</w:t>
      </w:r>
      <w:proofErr w:type="spellEnd"/>
      <w:r w:rsidRPr="00D44C21">
        <w:rPr>
          <w:b/>
          <w:bCs/>
        </w:rPr>
        <w:t xml:space="preserve"> Viewer</w:t>
      </w:r>
      <w:r>
        <w:t>.</w:t>
      </w:r>
    </w:p>
    <w:p w14:paraId="5F1CC04D" w14:textId="58888AEB" w:rsidR="00D44C21" w:rsidRDefault="0096383C" w:rsidP="00D93992">
      <w:pPr>
        <w:pStyle w:val="ListParagraph"/>
        <w:numPr>
          <w:ilvl w:val="0"/>
          <w:numId w:val="10"/>
        </w:numPr>
      </w:pPr>
      <w:r>
        <w:t>Continue to install the program.</w:t>
      </w:r>
    </w:p>
    <w:p w14:paraId="09463683" w14:textId="743BC9AF" w:rsidR="0096383C" w:rsidRDefault="0096383C" w:rsidP="00D93992">
      <w:pPr>
        <w:pStyle w:val="ListParagraph"/>
        <w:numPr>
          <w:ilvl w:val="0"/>
          <w:numId w:val="10"/>
        </w:numPr>
      </w:pPr>
      <w:r>
        <w:t>Run the program.</w:t>
      </w:r>
    </w:p>
    <w:p w14:paraId="34B523CE" w14:textId="7760BEBB" w:rsidR="0096383C" w:rsidRDefault="0096383C" w:rsidP="00D93992">
      <w:pPr>
        <w:pStyle w:val="ListParagraph"/>
        <w:numPr>
          <w:ilvl w:val="0"/>
          <w:numId w:val="10"/>
        </w:numPr>
      </w:pPr>
      <w:r>
        <w:t xml:space="preserve">Type in the IP address of your robot. Add </w:t>
      </w:r>
      <w:r w:rsidRPr="007045F1">
        <w:rPr>
          <w:b/>
          <w:bCs/>
        </w:rPr>
        <w:t>:5901</w:t>
      </w:r>
      <w:r>
        <w:t xml:space="preserve"> to the end as shown in the screenshot.</w:t>
      </w:r>
    </w:p>
    <w:p w14:paraId="2C8AA323" w14:textId="1593195A" w:rsidR="0096383C" w:rsidRDefault="007045F1" w:rsidP="0096383C">
      <w:r>
        <w:t xml:space="preserve"> </w:t>
      </w:r>
      <w:r>
        <w:rPr>
          <w:noProof/>
        </w:rPr>
        <w:drawing>
          <wp:inline distT="0" distB="0" distL="0" distR="0" wp14:anchorId="00A52953" wp14:editId="42A87287">
            <wp:extent cx="2889504" cy="1353312"/>
            <wp:effectExtent l="57150" t="57150" r="101600" b="946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3533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29855" w14:textId="24545E4F" w:rsidR="00020120" w:rsidRDefault="00020120" w:rsidP="00D93992">
      <w:pPr>
        <w:pStyle w:val="ListParagraph"/>
        <w:numPr>
          <w:ilvl w:val="0"/>
          <w:numId w:val="10"/>
        </w:numPr>
      </w:pPr>
      <w:r>
        <w:t xml:space="preserve">You will be asked for a password: </w:t>
      </w:r>
      <w:r w:rsidRPr="00D93992">
        <w:rPr>
          <w:b/>
          <w:bCs/>
        </w:rPr>
        <w:t>robots1234</w:t>
      </w:r>
    </w:p>
    <w:p w14:paraId="47404F5C" w14:textId="40368E6C" w:rsidR="003C7F5E" w:rsidRPr="00294EF3" w:rsidRDefault="003C7F5E" w:rsidP="0096383C">
      <w:r>
        <w:t xml:space="preserve">You can now copy and paste code back and forth to the </w:t>
      </w:r>
      <w:proofErr w:type="spellStart"/>
      <w:r>
        <w:t>GoPiGo</w:t>
      </w:r>
      <w:proofErr w:type="spellEnd"/>
      <w:r>
        <w:t>.</w:t>
      </w:r>
    </w:p>
    <w:p w14:paraId="694D4C5A" w14:textId="5BD5595A" w:rsidR="00F45D5C" w:rsidRDefault="00F45D5C" w:rsidP="0005447B">
      <w:pPr>
        <w:pStyle w:val="Heading1"/>
      </w:pPr>
      <w:bookmarkStart w:id="10" w:name="_Toc82286233"/>
      <w:r>
        <w:t xml:space="preserve">Update </w:t>
      </w:r>
      <w:proofErr w:type="spellStart"/>
      <w:r>
        <w:t>GoPiGo</w:t>
      </w:r>
      <w:bookmarkEnd w:id="10"/>
      <w:proofErr w:type="spellEnd"/>
    </w:p>
    <w:p w14:paraId="7C3A5C6B" w14:textId="4A2C1A10" w:rsidR="000C1C87" w:rsidRDefault="0005447B" w:rsidP="000C1C87">
      <w:r>
        <w:t>Double Click</w:t>
      </w:r>
      <w:r w:rsidR="000C1C87">
        <w:t xml:space="preserve"> </w:t>
      </w:r>
      <w:r w:rsidR="000C1C87" w:rsidRPr="0005447B">
        <w:rPr>
          <w:b/>
          <w:bCs/>
        </w:rPr>
        <w:t>DI Software Update</w:t>
      </w:r>
      <w:r w:rsidR="000C1C87">
        <w:t xml:space="preserve"> on desktop</w:t>
      </w:r>
      <w:r>
        <w:t xml:space="preserve">. Follow the </w:t>
      </w:r>
      <w:r w:rsidR="00D546E3">
        <w:t>directions.</w:t>
      </w:r>
    </w:p>
    <w:p w14:paraId="739B51E3" w14:textId="55C4E33A" w:rsidR="00300A64" w:rsidRDefault="00300A64" w:rsidP="00AE56D8">
      <w:pPr>
        <w:pStyle w:val="Heading1"/>
      </w:pPr>
      <w:bookmarkStart w:id="11" w:name="_Toc524841018"/>
      <w:bookmarkStart w:id="12" w:name="_Toc82286234"/>
      <w:r>
        <w:t>Multiple SSID’s</w:t>
      </w:r>
      <w:bookmarkEnd w:id="11"/>
      <w:bookmarkEnd w:id="12"/>
    </w:p>
    <w:p w14:paraId="7D4E1CE1" w14:textId="5971854A" w:rsidR="00AE56D8" w:rsidRDefault="00AE56D8" w:rsidP="00AE56D8">
      <w:r>
        <w:t xml:space="preserve">If you are using the </w:t>
      </w:r>
      <w:proofErr w:type="spellStart"/>
      <w:r>
        <w:t>GoPiGo</w:t>
      </w:r>
      <w:proofErr w:type="spellEnd"/>
      <w:r>
        <w:t xml:space="preserve"> on multiple networks</w:t>
      </w:r>
      <w:r w:rsidR="001D26C7">
        <w:t>, edit the following file as shown</w:t>
      </w:r>
      <w:r>
        <w:t>.</w:t>
      </w:r>
      <w:r w:rsidR="002D0B96">
        <w:t xml:space="preserve"> This command uses nano, a simple text editor built into the operating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AB2" w:rsidRPr="00185AB2" w14:paraId="34C5C35E" w14:textId="77777777" w:rsidTr="00FC055B">
        <w:tc>
          <w:tcPr>
            <w:tcW w:w="9350" w:type="dxa"/>
            <w:shd w:val="clear" w:color="auto" w:fill="E2EFD9" w:themeFill="accent6" w:themeFillTint="33"/>
          </w:tcPr>
          <w:p w14:paraId="3A2EE9A2" w14:textId="4E6FF4E5" w:rsidR="00185AB2" w:rsidRPr="00185AB2" w:rsidRDefault="00B65186" w:rsidP="00185AB2">
            <w:pPr>
              <w:pStyle w:val="Code"/>
            </w:pPr>
            <w:bookmarkStart w:id="13" w:name="_Hlk82026295"/>
            <w:proofErr w:type="spellStart"/>
            <w:r>
              <w:t>sudo</w:t>
            </w:r>
            <w:proofErr w:type="spellEnd"/>
            <w:r>
              <w:t xml:space="preserve"> </w:t>
            </w:r>
            <w:r w:rsidR="00185AB2" w:rsidRPr="00185AB2">
              <w:t>nano /</w:t>
            </w:r>
            <w:proofErr w:type="spellStart"/>
            <w:r w:rsidR="00185AB2" w:rsidRPr="00185AB2">
              <w:t>etc</w:t>
            </w:r>
            <w:proofErr w:type="spellEnd"/>
            <w:r w:rsidR="00185AB2" w:rsidRPr="00185AB2">
              <w:t>/</w:t>
            </w:r>
            <w:proofErr w:type="spellStart"/>
            <w:r w:rsidR="00185AB2" w:rsidRPr="00185AB2">
              <w:t>wpa_supplicant</w:t>
            </w:r>
            <w:proofErr w:type="spellEnd"/>
            <w:r w:rsidR="00185AB2" w:rsidRPr="00185AB2">
              <w:t>/</w:t>
            </w:r>
            <w:proofErr w:type="spellStart"/>
            <w:r w:rsidR="00185AB2" w:rsidRPr="00185AB2">
              <w:t>wpa_supplicant.conf</w:t>
            </w:r>
            <w:proofErr w:type="spellEnd"/>
          </w:p>
        </w:tc>
      </w:tr>
    </w:tbl>
    <w:bookmarkEnd w:id="13"/>
    <w:p w14:paraId="0AB22AF3" w14:textId="2EC16AB4" w:rsidR="00A77CA3" w:rsidRDefault="0094023C" w:rsidP="00A43860">
      <w:r>
        <w:t>The following is an example of adding the WNCC-Internet to your wireless networks.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CA3" w:rsidRPr="00185AB2" w14:paraId="062E4384" w14:textId="77777777" w:rsidTr="00A10019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7E1AE90" w14:textId="7C7A5193" w:rsidR="00A77CA3" w:rsidRPr="00E8792A" w:rsidRDefault="00A77CA3" w:rsidP="00A10019">
            <w:pPr>
              <w:pStyle w:val="Code"/>
            </w:pPr>
            <w:r w:rsidRPr="00E8792A">
              <w:lastRenderedPageBreak/>
              <w:t>country=</w:t>
            </w:r>
            <w:r>
              <w:t>US</w:t>
            </w:r>
          </w:p>
          <w:p w14:paraId="77F27398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ctrl_interface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=DIR=/var/run/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wpa_supplicant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 xml:space="preserve"> GROUP=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netdev</w:t>
            </w:r>
            <w:proofErr w:type="spellEnd"/>
          </w:p>
          <w:p w14:paraId="2B4991A5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update_config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=1</w:t>
            </w:r>
          </w:p>
          <w:p w14:paraId="4065317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0528A4B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0343B037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ssid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network_one_here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56CBD62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psk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wpa_password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64E30AB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id_str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="home"</w:t>
            </w:r>
          </w:p>
          <w:p w14:paraId="751E943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  <w:p w14:paraId="312A3491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</w:p>
          <w:p w14:paraId="3B2F65EF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network</w:t>
            </w:r>
            <w:proofErr w:type="gramStart"/>
            <w:r w:rsidRPr="00E8792A">
              <w:rPr>
                <w:rFonts w:ascii="Courier New" w:hAnsi="Courier New" w:cs="Courier New"/>
                <w:szCs w:val="20"/>
              </w:rPr>
              <w:t>={</w:t>
            </w:r>
            <w:proofErr w:type="gramEnd"/>
          </w:p>
          <w:p w14:paraId="246651B3" w14:textId="30AAF6C6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ssid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</w:t>
            </w:r>
            <w:r w:rsidR="00CF53DD">
              <w:rPr>
                <w:rFonts w:ascii="Courier New" w:hAnsi="Courier New" w:cs="Courier New"/>
                <w:szCs w:val="20"/>
              </w:rPr>
              <w:t>WNCC-Internet</w:t>
            </w:r>
            <w:r w:rsidRPr="00E8792A">
              <w:rPr>
                <w:rFonts w:ascii="Courier New" w:hAnsi="Courier New" w:cs="Courier New"/>
                <w:szCs w:val="20"/>
              </w:rPr>
              <w:t>"</w:t>
            </w:r>
          </w:p>
          <w:p w14:paraId="559A62FA" w14:textId="5ED0B4E4" w:rsidR="00F819F5" w:rsidRPr="00F819F5" w:rsidRDefault="00F819F5" w:rsidP="00F81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F819F5">
              <w:rPr>
                <w:rFonts w:ascii="Courier New" w:hAnsi="Courier New" w:cs="Courier New"/>
                <w:szCs w:val="20"/>
              </w:rPr>
              <w:t>key_mgmt</w:t>
            </w:r>
            <w:proofErr w:type="spellEnd"/>
            <w:r w:rsidRPr="00F819F5">
              <w:rPr>
                <w:rFonts w:ascii="Courier New" w:hAnsi="Courier New" w:cs="Courier New"/>
                <w:szCs w:val="20"/>
              </w:rPr>
              <w:t>=NONE</w:t>
            </w:r>
          </w:p>
          <w:p w14:paraId="672003E4" w14:textId="77777777" w:rsidR="00A77CA3" w:rsidRPr="00E8792A" w:rsidRDefault="00A77CA3" w:rsidP="00A77C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 xml:space="preserve">    </w:t>
            </w:r>
            <w:proofErr w:type="spellStart"/>
            <w:r w:rsidRPr="00E8792A">
              <w:rPr>
                <w:rFonts w:ascii="Courier New" w:hAnsi="Courier New" w:cs="Courier New"/>
                <w:szCs w:val="20"/>
              </w:rPr>
              <w:t>id_str</w:t>
            </w:r>
            <w:proofErr w:type="spellEnd"/>
            <w:r w:rsidRPr="00E8792A">
              <w:rPr>
                <w:rFonts w:ascii="Courier New" w:hAnsi="Courier New" w:cs="Courier New"/>
                <w:szCs w:val="20"/>
              </w:rPr>
              <w:t>="work"</w:t>
            </w:r>
          </w:p>
          <w:p w14:paraId="23BC3447" w14:textId="6EAB0029" w:rsidR="00A77CA3" w:rsidRPr="00367197" w:rsidRDefault="00A77CA3" w:rsidP="003671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hAnsi="Courier New" w:cs="Courier New"/>
                <w:szCs w:val="20"/>
              </w:rPr>
            </w:pPr>
            <w:r w:rsidRPr="00E8792A">
              <w:rPr>
                <w:rFonts w:ascii="Courier New" w:hAnsi="Courier New" w:cs="Courier New"/>
                <w:szCs w:val="20"/>
              </w:rPr>
              <w:t>}</w:t>
            </w:r>
          </w:p>
        </w:tc>
      </w:tr>
    </w:tbl>
    <w:p w14:paraId="0D594816" w14:textId="77777777" w:rsidR="00A77CA3" w:rsidRDefault="00A77CA3" w:rsidP="00E8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szCs w:val="20"/>
        </w:rPr>
      </w:pPr>
    </w:p>
    <w:p w14:paraId="43F5C0B5" w14:textId="34A2D611" w:rsidR="00610502" w:rsidRDefault="00610502" w:rsidP="00D93992">
      <w:pPr>
        <w:pStyle w:val="ListParagraph"/>
        <w:numPr>
          <w:ilvl w:val="0"/>
          <w:numId w:val="9"/>
        </w:numPr>
      </w:pPr>
      <w:r w:rsidRPr="00610502">
        <w:rPr>
          <w:b/>
          <w:bCs/>
        </w:rPr>
        <w:t>CTRL+O</w:t>
      </w:r>
      <w:r>
        <w:t xml:space="preserve"> (Writes the file</w:t>
      </w:r>
      <w:r w:rsidR="00254E82">
        <w:t>)</w:t>
      </w:r>
    </w:p>
    <w:p w14:paraId="30A294C3" w14:textId="0FD4995D" w:rsidR="00610502" w:rsidRDefault="00610502" w:rsidP="00D93992">
      <w:pPr>
        <w:pStyle w:val="ListParagraph"/>
        <w:numPr>
          <w:ilvl w:val="0"/>
          <w:numId w:val="9"/>
        </w:numPr>
      </w:pPr>
      <w:r>
        <w:t xml:space="preserve">Press </w:t>
      </w:r>
      <w:r w:rsidRPr="00610502">
        <w:rPr>
          <w:b/>
          <w:bCs/>
        </w:rPr>
        <w:t>Enter</w:t>
      </w:r>
      <w:r>
        <w:t xml:space="preserve"> to finish saving the file.</w:t>
      </w:r>
    </w:p>
    <w:p w14:paraId="6A0C3BEE" w14:textId="5F6A83D9" w:rsidR="00610502" w:rsidRDefault="00610502" w:rsidP="00D93992">
      <w:pPr>
        <w:pStyle w:val="ListParagraph"/>
        <w:numPr>
          <w:ilvl w:val="0"/>
          <w:numId w:val="9"/>
        </w:numPr>
      </w:pPr>
      <w:r w:rsidRPr="00610502">
        <w:rPr>
          <w:b/>
          <w:bCs/>
        </w:rPr>
        <w:t>CTRL+X</w:t>
      </w:r>
      <w:r>
        <w:t xml:space="preserve"> (Exit nano)</w:t>
      </w:r>
    </w:p>
    <w:p w14:paraId="5278F6FA" w14:textId="3137A946" w:rsidR="00300A64" w:rsidRDefault="00300A64" w:rsidP="00300A64">
      <w:r>
        <w:t xml:space="preserve">The pi will automatically connect to whichever </w:t>
      </w:r>
      <w:r w:rsidR="00AF07A7">
        <w:t xml:space="preserve">wireless network </w:t>
      </w:r>
      <w:r>
        <w:t>is closer and has better signal.</w:t>
      </w:r>
      <w:r w:rsidR="00076FCB">
        <w:t xml:space="preserve"> You can add as many wireless networks to this file as you wish.</w:t>
      </w:r>
    </w:p>
    <w:p w14:paraId="36A1E99E" w14:textId="3E75077D" w:rsidR="0065054D" w:rsidRDefault="0065054D" w:rsidP="0065054D">
      <w:pPr>
        <w:pStyle w:val="Heading1"/>
      </w:pPr>
      <w:bookmarkStart w:id="14" w:name="_Toc82286235"/>
      <w:r>
        <w:t xml:space="preserve">Set </w:t>
      </w:r>
      <w:proofErr w:type="spellStart"/>
      <w:r>
        <w:t>Timezone</w:t>
      </w:r>
      <w:bookmarkEnd w:id="14"/>
      <w:proofErr w:type="spellEnd"/>
      <w:r w:rsidR="006A36B7">
        <w:t xml:space="preserve"> </w:t>
      </w:r>
    </w:p>
    <w:p w14:paraId="3A4F2807" w14:textId="2AD07D51" w:rsidR="0065054D" w:rsidRDefault="0065054D" w:rsidP="00D93992">
      <w:pPr>
        <w:pStyle w:val="ListParagraph"/>
        <w:numPr>
          <w:ilvl w:val="0"/>
          <w:numId w:val="7"/>
        </w:numPr>
      </w:pPr>
      <w:r>
        <w:t>Go to the Raspberry icon on the left side of the toolbar.</w:t>
      </w:r>
    </w:p>
    <w:p w14:paraId="1B6451BD" w14:textId="3BD3520E" w:rsidR="0065054D" w:rsidRDefault="0065054D" w:rsidP="00D93992">
      <w:pPr>
        <w:pStyle w:val="ListParagraph"/>
        <w:numPr>
          <w:ilvl w:val="0"/>
          <w:numId w:val="7"/>
        </w:numPr>
      </w:pPr>
      <w:r w:rsidRPr="0065054D">
        <w:rPr>
          <w:b/>
          <w:bCs/>
        </w:rPr>
        <w:t>Preferences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Configuration</w:t>
      </w:r>
      <w:r>
        <w:t xml:space="preserve"> </w:t>
      </w:r>
      <w:r>
        <w:sym w:font="Wingdings" w:char="F0E0"/>
      </w:r>
      <w:r>
        <w:t xml:space="preserve"> </w:t>
      </w:r>
      <w:r w:rsidRPr="0065054D">
        <w:rPr>
          <w:b/>
          <w:bCs/>
        </w:rPr>
        <w:t>Raspberry Pi Configuration</w:t>
      </w:r>
      <w:r w:rsidR="00E6762A">
        <w:rPr>
          <w:b/>
          <w:bCs/>
        </w:rPr>
        <w:t xml:space="preserve"> </w:t>
      </w:r>
      <w:r w:rsidR="00E6762A">
        <w:sym w:font="Wingdings" w:char="F0E0"/>
      </w:r>
      <w:r w:rsidR="00E6762A">
        <w:t xml:space="preserve"> </w:t>
      </w:r>
      <w:proofErr w:type="spellStart"/>
      <w:r w:rsidR="00E6762A" w:rsidRPr="00E6762A">
        <w:rPr>
          <w:b/>
          <w:bCs/>
        </w:rPr>
        <w:t>Localisation</w:t>
      </w:r>
      <w:proofErr w:type="spellEnd"/>
      <w:r>
        <w:t>.</w:t>
      </w:r>
    </w:p>
    <w:p w14:paraId="31DD8CC0" w14:textId="70D7C0D1" w:rsidR="00E6762A" w:rsidRDefault="00926D31" w:rsidP="00D93992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 w:rsidRPr="009E321B">
        <w:rPr>
          <w:b/>
          <w:bCs/>
        </w:rPr>
        <w:t>Timezone</w:t>
      </w:r>
      <w:proofErr w:type="spellEnd"/>
      <w:r>
        <w:t>.</w:t>
      </w:r>
    </w:p>
    <w:p w14:paraId="200D0877" w14:textId="71F053E9" w:rsidR="00926D31" w:rsidRDefault="00926D31" w:rsidP="00D93992">
      <w:pPr>
        <w:pStyle w:val="ListParagraph"/>
        <w:numPr>
          <w:ilvl w:val="1"/>
          <w:numId w:val="7"/>
        </w:numPr>
      </w:pPr>
      <w:r w:rsidRPr="00926D31">
        <w:rPr>
          <w:b/>
          <w:bCs/>
        </w:rPr>
        <w:t>Area:</w:t>
      </w:r>
      <w:r>
        <w:t xml:space="preserve"> America</w:t>
      </w:r>
    </w:p>
    <w:p w14:paraId="2BD00376" w14:textId="035628F7" w:rsidR="00926D31" w:rsidRDefault="00926D31" w:rsidP="00D93992">
      <w:pPr>
        <w:pStyle w:val="ListParagraph"/>
        <w:numPr>
          <w:ilvl w:val="1"/>
          <w:numId w:val="7"/>
        </w:numPr>
      </w:pPr>
      <w:r>
        <w:rPr>
          <w:b/>
          <w:bCs/>
        </w:rPr>
        <w:t>Location:</w:t>
      </w:r>
      <w:r w:rsidRPr="00926D31">
        <w:t xml:space="preserve"> Denver</w:t>
      </w:r>
    </w:p>
    <w:p w14:paraId="1B6E4128" w14:textId="2AAD0EF2" w:rsidR="00926D31" w:rsidRDefault="00926D31" w:rsidP="00D93992">
      <w:pPr>
        <w:pStyle w:val="ListParagraph"/>
        <w:numPr>
          <w:ilvl w:val="0"/>
          <w:numId w:val="7"/>
        </w:numPr>
      </w:pPr>
      <w:r w:rsidRPr="00926D31">
        <w:t>Click OK twice.</w:t>
      </w:r>
    </w:p>
    <w:p w14:paraId="4C231242" w14:textId="3F7B098D" w:rsidR="006A36B7" w:rsidRDefault="006A36B7" w:rsidP="006A36B7">
      <w:pPr>
        <w:pStyle w:val="Heading1"/>
      </w:pPr>
      <w:bookmarkStart w:id="15" w:name="_Toc82286236"/>
      <w:r>
        <w:t>Set 12-Hour Clock</w:t>
      </w:r>
      <w:bookmarkEnd w:id="15"/>
    </w:p>
    <w:p w14:paraId="45B78E45" w14:textId="06B6FAD0" w:rsidR="006A36B7" w:rsidRDefault="006A36B7" w:rsidP="006A36B7">
      <w:r>
        <w:t xml:space="preserve">To change the clock from military time to </w:t>
      </w:r>
      <w:proofErr w:type="gramStart"/>
      <w:r>
        <w:t>12 hour</w:t>
      </w:r>
      <w:proofErr w:type="gramEnd"/>
      <w:r>
        <w:t xml:space="preserve"> time:</w:t>
      </w:r>
    </w:p>
    <w:p w14:paraId="1133E4CC" w14:textId="34055E93" w:rsidR="00926D31" w:rsidRPr="00E42B0A" w:rsidRDefault="006A36B7" w:rsidP="00D93992">
      <w:pPr>
        <w:pStyle w:val="ListParagraph"/>
        <w:numPr>
          <w:ilvl w:val="0"/>
          <w:numId w:val="8"/>
        </w:numPr>
      </w:pPr>
      <w:r>
        <w:t xml:space="preserve">Right Click on the clock on the </w:t>
      </w:r>
      <w:proofErr w:type="gramStart"/>
      <w:r>
        <w:t>right hand</w:t>
      </w:r>
      <w:proofErr w:type="gramEnd"/>
      <w:r>
        <w:t xml:space="preserve"> side of the toolbar</w:t>
      </w:r>
      <w:r w:rsidR="002F7F52">
        <w:t xml:space="preserve"> </w:t>
      </w:r>
      <w:r w:rsidR="002F7F52">
        <w:sym w:font="Wingdings" w:char="F0E0"/>
      </w:r>
      <w:r w:rsidR="002F7F52">
        <w:t xml:space="preserve"> </w:t>
      </w:r>
      <w:r w:rsidR="002F7F52" w:rsidRPr="002F7F52">
        <w:rPr>
          <w:b/>
          <w:bCs/>
        </w:rPr>
        <w:t>Digital Clock</w:t>
      </w:r>
      <w:r w:rsidR="00E42B0A">
        <w:rPr>
          <w:b/>
          <w:bCs/>
        </w:rPr>
        <w:t xml:space="preserve"> Settings.</w:t>
      </w:r>
    </w:p>
    <w:p w14:paraId="4D09ED2A" w14:textId="09BDF827" w:rsidR="00E42B0A" w:rsidRPr="009A4F6B" w:rsidRDefault="00A23FED" w:rsidP="00D93992">
      <w:pPr>
        <w:pStyle w:val="ListParagraph"/>
        <w:numPr>
          <w:ilvl w:val="0"/>
          <w:numId w:val="8"/>
        </w:numPr>
      </w:pPr>
      <w:r>
        <w:t>Change to</w:t>
      </w:r>
      <w:r w:rsidR="001C0EED">
        <w:t>:</w:t>
      </w:r>
      <w:r w:rsidR="001C0EED" w:rsidRPr="0083655D">
        <w:rPr>
          <w:rFonts w:ascii="Courier New" w:hAnsi="Courier New" w:cs="Courier New"/>
        </w:rPr>
        <w:t xml:space="preserve"> </w:t>
      </w:r>
      <w:r w:rsidR="001C0EED" w:rsidRPr="0083655D">
        <w:rPr>
          <w:rFonts w:ascii="Courier New" w:hAnsi="Courier New" w:cs="Courier New"/>
          <w:b/>
          <w:bCs/>
        </w:rPr>
        <w:t>%</w:t>
      </w:r>
      <w:proofErr w:type="gramStart"/>
      <w:r w:rsidR="001C0EED" w:rsidRPr="0083655D">
        <w:rPr>
          <w:rFonts w:ascii="Courier New" w:hAnsi="Courier New" w:cs="Courier New"/>
          <w:b/>
          <w:bCs/>
        </w:rPr>
        <w:t>I:%</w:t>
      </w:r>
      <w:proofErr w:type="gramEnd"/>
      <w:r w:rsidR="001C0EED" w:rsidRPr="0083655D">
        <w:rPr>
          <w:rFonts w:ascii="Courier New" w:hAnsi="Courier New" w:cs="Courier New"/>
          <w:b/>
          <w:bCs/>
        </w:rPr>
        <w:t>M %p %x</w:t>
      </w:r>
    </w:p>
    <w:p w14:paraId="57E59781" w14:textId="485400CD" w:rsidR="009A4F6B" w:rsidRDefault="009A4F6B" w:rsidP="00D93992">
      <w:pPr>
        <w:pStyle w:val="ListParagraph"/>
        <w:numPr>
          <w:ilvl w:val="1"/>
          <w:numId w:val="8"/>
        </w:numPr>
      </w:pPr>
      <w:r>
        <w:rPr>
          <w:b/>
          <w:bCs/>
        </w:rPr>
        <w:t>%</w:t>
      </w:r>
      <w:proofErr w:type="gramStart"/>
      <w:r>
        <w:rPr>
          <w:b/>
          <w:bCs/>
        </w:rPr>
        <w:t>I:%</w:t>
      </w:r>
      <w:proofErr w:type="gramEnd"/>
      <w:r>
        <w:rPr>
          <w:b/>
          <w:bCs/>
        </w:rPr>
        <w:t>M</w:t>
      </w:r>
      <w:r w:rsidRPr="009A4F6B">
        <w:t xml:space="preserve"> = Hours Minutes</w:t>
      </w:r>
    </w:p>
    <w:p w14:paraId="59AF8E7D" w14:textId="200DF5BC" w:rsidR="009A4F6B" w:rsidRDefault="009A4F6B" w:rsidP="00D93992">
      <w:pPr>
        <w:pStyle w:val="ListParagraph"/>
        <w:numPr>
          <w:ilvl w:val="1"/>
          <w:numId w:val="8"/>
        </w:numPr>
      </w:pPr>
      <w:r w:rsidRPr="009A4F6B">
        <w:rPr>
          <w:b/>
          <w:bCs/>
        </w:rPr>
        <w:lastRenderedPageBreak/>
        <w:t>%p</w:t>
      </w:r>
      <w:r>
        <w:t xml:space="preserve"> = AM PM</w:t>
      </w:r>
    </w:p>
    <w:p w14:paraId="5298F4A1" w14:textId="7A0E4405" w:rsidR="009A4F6B" w:rsidRPr="002F7F52" w:rsidRDefault="009A4F6B" w:rsidP="00D93992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%x </w:t>
      </w:r>
      <w:r w:rsidRPr="009A4F6B">
        <w:t>= current date</w:t>
      </w:r>
    </w:p>
    <w:p w14:paraId="2A65B592" w14:textId="273B2CA3" w:rsidR="002F7F52" w:rsidRPr="002F7F52" w:rsidRDefault="00BD544F" w:rsidP="00D93992">
      <w:pPr>
        <w:pStyle w:val="ListParagraph"/>
        <w:numPr>
          <w:ilvl w:val="0"/>
          <w:numId w:val="8"/>
        </w:numPr>
      </w:pPr>
      <w:r>
        <w:t>Click Ok</w:t>
      </w:r>
    </w:p>
    <w:p w14:paraId="3D845720" w14:textId="24A246EE" w:rsidR="00DE7C4F" w:rsidRDefault="00532B55" w:rsidP="00537A87">
      <w:pPr>
        <w:pStyle w:val="Heading1"/>
      </w:pPr>
      <w:bookmarkStart w:id="16" w:name="_Toc82286237"/>
      <w:r>
        <w:t xml:space="preserve">Modular Robotics </w:t>
      </w:r>
      <w:proofErr w:type="spellStart"/>
      <w:r w:rsidR="00DE7C4F">
        <w:t>GoPiGo</w:t>
      </w:r>
      <w:proofErr w:type="spellEnd"/>
      <w:r w:rsidR="0086471A">
        <w:t xml:space="preserve"> Documentation</w:t>
      </w:r>
      <w:bookmarkEnd w:id="16"/>
    </w:p>
    <w:p w14:paraId="0AA3A28D" w14:textId="78BBB783" w:rsidR="0086471A" w:rsidRDefault="00D93992" w:rsidP="0086471A">
      <w:hyperlink r:id="rId20" w:history="1">
        <w:r w:rsidR="0086471A" w:rsidRPr="00820C91">
          <w:rPr>
            <w:rStyle w:val="Hyperlink"/>
          </w:rPr>
          <w:t>https://readthedocs.org/projects/gopigo3/downloads/pdf/latest/</w:t>
        </w:r>
      </w:hyperlink>
      <w:r w:rsidR="0086471A">
        <w:t xml:space="preserve"> </w:t>
      </w:r>
      <w:r w:rsidR="00591032">
        <w:t>(pdf version)</w:t>
      </w:r>
    </w:p>
    <w:p w14:paraId="034FD98E" w14:textId="5FE1F847" w:rsidR="00957C7A" w:rsidRDefault="00D93992" w:rsidP="0086471A">
      <w:hyperlink r:id="rId21" w:history="1">
        <w:r w:rsidR="00957C7A" w:rsidRPr="00820C91">
          <w:rPr>
            <w:rStyle w:val="Hyperlink"/>
          </w:rPr>
          <w:t>https://gopigo3.readthedocs.io/en/latest/</w:t>
        </w:r>
      </w:hyperlink>
      <w:r w:rsidR="00957C7A">
        <w:t xml:space="preserve"> </w:t>
      </w:r>
      <w:r w:rsidR="00591032">
        <w:t>(Web version)</w:t>
      </w:r>
    </w:p>
    <w:p w14:paraId="0EC1B41B" w14:textId="15D8A82C" w:rsidR="00BF521A" w:rsidRPr="00E23080" w:rsidRDefault="0086471A" w:rsidP="00AA0B2E">
      <w:r>
        <w:t xml:space="preserve">This has the latest documentation for the </w:t>
      </w:r>
      <w:proofErr w:type="spellStart"/>
      <w:r>
        <w:t>GoPiGo</w:t>
      </w:r>
      <w:proofErr w:type="spellEnd"/>
      <w:r>
        <w:t xml:space="preserve">. It has basic and advanced tutorials to get you </w:t>
      </w:r>
      <w:r w:rsidR="00284552">
        <w:t>started</w:t>
      </w:r>
      <w:r w:rsidR="00AA0B2E">
        <w:t xml:space="preserve"> programming the robot.</w:t>
      </w:r>
    </w:p>
    <w:sectPr w:rsidR="00BF521A" w:rsidRPr="00E23080" w:rsidSect="00596FDD">
      <w:footerReference w:type="default" r:id="rId22"/>
      <w:pgSz w:w="12240" w:h="15840" w:code="1"/>
      <w:pgMar w:top="1440" w:right="1440" w:bottom="1440" w:left="1440" w:header="432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F98AC" w14:textId="77777777" w:rsidR="003B7F84" w:rsidRDefault="003B7F84">
      <w:r>
        <w:separator/>
      </w:r>
    </w:p>
  </w:endnote>
  <w:endnote w:type="continuationSeparator" w:id="0">
    <w:p w14:paraId="4CF9A717" w14:textId="77777777" w:rsidR="003B7F84" w:rsidRDefault="003B7F84">
      <w:r>
        <w:continuationSeparator/>
      </w:r>
    </w:p>
  </w:endnote>
  <w:endnote w:type="continuationNotice" w:id="1">
    <w:p w14:paraId="4C98D759" w14:textId="77777777" w:rsidR="007802A1" w:rsidRDefault="007802A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C8939" w14:textId="72A5BAE9" w:rsidR="004B2CB9" w:rsidRDefault="008F799B">
    <w:pPr>
      <w:pStyle w:val="Footer"/>
      <w:tabs>
        <w:tab w:val="right" w:pos="9900"/>
      </w:tabs>
    </w:pPr>
    <w:proofErr w:type="spellStart"/>
    <w:r>
      <w:t>GoPiGo</w:t>
    </w:r>
    <w:proofErr w:type="spellEnd"/>
    <w:r>
      <w:t xml:space="preserve"> Documentation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3F166E">
      <w:rPr>
        <w:bCs/>
        <w:noProof/>
      </w:rPr>
      <w:t>3</w:t>
    </w:r>
    <w:r w:rsidR="00C238F8" w:rsidRPr="008E56FA">
      <w:rPr>
        <w:bCs/>
      </w:rPr>
      <w:fldChar w:fldCharType="end"/>
    </w:r>
    <w:r w:rsidR="004B2CB9">
      <w:tab/>
      <w:t xml:space="preserve">Revised: </w:t>
    </w:r>
    <w:r w:rsidR="00CC0BDC">
      <w:t>09</w:t>
    </w:r>
    <w:r w:rsidR="00BE11E5">
      <w:t>/</w:t>
    </w:r>
    <w:r w:rsidR="00835279">
      <w:t>1</w:t>
    </w:r>
    <w:r w:rsidR="00B16636">
      <w:t>1</w:t>
    </w:r>
    <w:r w:rsidR="00BE11E5">
      <w:t>/</w:t>
    </w:r>
    <w:r w:rsidR="00CC0BDC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85FFF" w14:textId="77777777" w:rsidR="003B7F84" w:rsidRDefault="003B7F84">
      <w:r>
        <w:separator/>
      </w:r>
    </w:p>
  </w:footnote>
  <w:footnote w:type="continuationSeparator" w:id="0">
    <w:p w14:paraId="583BE25B" w14:textId="77777777" w:rsidR="003B7F84" w:rsidRDefault="003B7F84">
      <w:r>
        <w:continuationSeparator/>
      </w:r>
    </w:p>
  </w:footnote>
  <w:footnote w:type="continuationNotice" w:id="1">
    <w:p w14:paraId="3E1BD179" w14:textId="77777777" w:rsidR="007802A1" w:rsidRDefault="007802A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48AD"/>
    <w:multiLevelType w:val="hybridMultilevel"/>
    <w:tmpl w:val="737CE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61B"/>
    <w:multiLevelType w:val="hybridMultilevel"/>
    <w:tmpl w:val="B23E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7326"/>
    <w:multiLevelType w:val="hybridMultilevel"/>
    <w:tmpl w:val="9C16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57F21EC2"/>
    <w:multiLevelType w:val="hybridMultilevel"/>
    <w:tmpl w:val="3C56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0C8D"/>
    <w:multiLevelType w:val="hybridMultilevel"/>
    <w:tmpl w:val="77A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55F8B"/>
    <w:multiLevelType w:val="hybridMultilevel"/>
    <w:tmpl w:val="9CE8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6600"/>
    <w:multiLevelType w:val="hybridMultilevel"/>
    <w:tmpl w:val="C0DE9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C01C9"/>
    <w:multiLevelType w:val="hybridMultilevel"/>
    <w:tmpl w:val="33D25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intFractionalCharacterWidth/>
  <w:embedSystemFonts/>
  <w:hideGrammaticalErrors/>
  <w:activeWritingStyle w:appName="MSWord" w:lang="en-US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3B7F84"/>
    <w:rsid w:val="00001548"/>
    <w:rsid w:val="0001105A"/>
    <w:rsid w:val="00015434"/>
    <w:rsid w:val="00020120"/>
    <w:rsid w:val="00026CDC"/>
    <w:rsid w:val="000359E4"/>
    <w:rsid w:val="00044D22"/>
    <w:rsid w:val="0005447B"/>
    <w:rsid w:val="00055834"/>
    <w:rsid w:val="000708A9"/>
    <w:rsid w:val="000720BF"/>
    <w:rsid w:val="0007253F"/>
    <w:rsid w:val="00072E0A"/>
    <w:rsid w:val="00076FCB"/>
    <w:rsid w:val="00092A6E"/>
    <w:rsid w:val="00093A11"/>
    <w:rsid w:val="00095DD8"/>
    <w:rsid w:val="000B531A"/>
    <w:rsid w:val="000B70EF"/>
    <w:rsid w:val="000C1C87"/>
    <w:rsid w:val="000C5E0D"/>
    <w:rsid w:val="000D4FBD"/>
    <w:rsid w:val="000E633C"/>
    <w:rsid w:val="00105FA1"/>
    <w:rsid w:val="001210A7"/>
    <w:rsid w:val="00136CF8"/>
    <w:rsid w:val="0014559C"/>
    <w:rsid w:val="0014779F"/>
    <w:rsid w:val="001536E2"/>
    <w:rsid w:val="0015652E"/>
    <w:rsid w:val="00157A42"/>
    <w:rsid w:val="001617DF"/>
    <w:rsid w:val="00164E87"/>
    <w:rsid w:val="001844B3"/>
    <w:rsid w:val="00185AB2"/>
    <w:rsid w:val="001A0A3A"/>
    <w:rsid w:val="001A1F40"/>
    <w:rsid w:val="001A26E6"/>
    <w:rsid w:val="001A75F1"/>
    <w:rsid w:val="001B3C5A"/>
    <w:rsid w:val="001B3CD2"/>
    <w:rsid w:val="001B4DEF"/>
    <w:rsid w:val="001C023A"/>
    <w:rsid w:val="001C08FA"/>
    <w:rsid w:val="001C0EED"/>
    <w:rsid w:val="001C5A6D"/>
    <w:rsid w:val="001D0CCF"/>
    <w:rsid w:val="001D26C7"/>
    <w:rsid w:val="001D46A3"/>
    <w:rsid w:val="00203044"/>
    <w:rsid w:val="002049D3"/>
    <w:rsid w:val="0021265B"/>
    <w:rsid w:val="00221584"/>
    <w:rsid w:val="002227C5"/>
    <w:rsid w:val="00225CE8"/>
    <w:rsid w:val="002262B5"/>
    <w:rsid w:val="002327ED"/>
    <w:rsid w:val="0023363E"/>
    <w:rsid w:val="00237E23"/>
    <w:rsid w:val="002423CE"/>
    <w:rsid w:val="002539EA"/>
    <w:rsid w:val="00254E82"/>
    <w:rsid w:val="00255609"/>
    <w:rsid w:val="0025658F"/>
    <w:rsid w:val="00266695"/>
    <w:rsid w:val="00275FDB"/>
    <w:rsid w:val="00284552"/>
    <w:rsid w:val="002855B9"/>
    <w:rsid w:val="00286BD1"/>
    <w:rsid w:val="002922B5"/>
    <w:rsid w:val="00292842"/>
    <w:rsid w:val="00294EF3"/>
    <w:rsid w:val="0029721B"/>
    <w:rsid w:val="002B155E"/>
    <w:rsid w:val="002B6D70"/>
    <w:rsid w:val="002C41C0"/>
    <w:rsid w:val="002C5847"/>
    <w:rsid w:val="002C633C"/>
    <w:rsid w:val="002D0B96"/>
    <w:rsid w:val="002E2204"/>
    <w:rsid w:val="002E5609"/>
    <w:rsid w:val="002E6309"/>
    <w:rsid w:val="002E6B0D"/>
    <w:rsid w:val="002E747E"/>
    <w:rsid w:val="002F140C"/>
    <w:rsid w:val="002F5380"/>
    <w:rsid w:val="002F7F52"/>
    <w:rsid w:val="00300A64"/>
    <w:rsid w:val="0030281C"/>
    <w:rsid w:val="00302B99"/>
    <w:rsid w:val="003425AB"/>
    <w:rsid w:val="0034678C"/>
    <w:rsid w:val="00350104"/>
    <w:rsid w:val="00351922"/>
    <w:rsid w:val="00363085"/>
    <w:rsid w:val="0036517D"/>
    <w:rsid w:val="00367197"/>
    <w:rsid w:val="00372457"/>
    <w:rsid w:val="00372F09"/>
    <w:rsid w:val="00390C20"/>
    <w:rsid w:val="00392B0B"/>
    <w:rsid w:val="00395B3B"/>
    <w:rsid w:val="003A1006"/>
    <w:rsid w:val="003A323F"/>
    <w:rsid w:val="003B6787"/>
    <w:rsid w:val="003B72AF"/>
    <w:rsid w:val="003B7F84"/>
    <w:rsid w:val="003C7F5E"/>
    <w:rsid w:val="003D2A29"/>
    <w:rsid w:val="003E313C"/>
    <w:rsid w:val="003F02EC"/>
    <w:rsid w:val="003F166E"/>
    <w:rsid w:val="003F7066"/>
    <w:rsid w:val="003F76E1"/>
    <w:rsid w:val="004058E8"/>
    <w:rsid w:val="004149C8"/>
    <w:rsid w:val="004156D9"/>
    <w:rsid w:val="00415CE9"/>
    <w:rsid w:val="0041722F"/>
    <w:rsid w:val="00422F54"/>
    <w:rsid w:val="00424FAD"/>
    <w:rsid w:val="00427EE8"/>
    <w:rsid w:val="00434B97"/>
    <w:rsid w:val="00436A87"/>
    <w:rsid w:val="004439C7"/>
    <w:rsid w:val="00446BD0"/>
    <w:rsid w:val="00450691"/>
    <w:rsid w:val="00470B1B"/>
    <w:rsid w:val="00476A70"/>
    <w:rsid w:val="00480472"/>
    <w:rsid w:val="00480CA0"/>
    <w:rsid w:val="004834E5"/>
    <w:rsid w:val="00486110"/>
    <w:rsid w:val="00492B39"/>
    <w:rsid w:val="004A10A1"/>
    <w:rsid w:val="004B29C1"/>
    <w:rsid w:val="004B2CB9"/>
    <w:rsid w:val="004D1D88"/>
    <w:rsid w:val="004F4937"/>
    <w:rsid w:val="004F7F52"/>
    <w:rsid w:val="00516239"/>
    <w:rsid w:val="005177B4"/>
    <w:rsid w:val="00532B55"/>
    <w:rsid w:val="00534B40"/>
    <w:rsid w:val="00537A87"/>
    <w:rsid w:val="005404A6"/>
    <w:rsid w:val="005524AF"/>
    <w:rsid w:val="00555900"/>
    <w:rsid w:val="00564021"/>
    <w:rsid w:val="0058461E"/>
    <w:rsid w:val="00586929"/>
    <w:rsid w:val="00591032"/>
    <w:rsid w:val="00593E3B"/>
    <w:rsid w:val="00596FDD"/>
    <w:rsid w:val="005A42AA"/>
    <w:rsid w:val="005B739A"/>
    <w:rsid w:val="005E40F7"/>
    <w:rsid w:val="005E73F1"/>
    <w:rsid w:val="0060385E"/>
    <w:rsid w:val="00610502"/>
    <w:rsid w:val="00614055"/>
    <w:rsid w:val="006200CC"/>
    <w:rsid w:val="006232CF"/>
    <w:rsid w:val="00631A62"/>
    <w:rsid w:val="006443EC"/>
    <w:rsid w:val="0065054D"/>
    <w:rsid w:val="00651053"/>
    <w:rsid w:val="0065455C"/>
    <w:rsid w:val="00656E23"/>
    <w:rsid w:val="0065744A"/>
    <w:rsid w:val="0067120D"/>
    <w:rsid w:val="0067162B"/>
    <w:rsid w:val="00674CAA"/>
    <w:rsid w:val="00683845"/>
    <w:rsid w:val="0068774A"/>
    <w:rsid w:val="00695726"/>
    <w:rsid w:val="006A36B7"/>
    <w:rsid w:val="006C66B8"/>
    <w:rsid w:val="006D2A67"/>
    <w:rsid w:val="006D5312"/>
    <w:rsid w:val="006F5588"/>
    <w:rsid w:val="007045F1"/>
    <w:rsid w:val="0071016E"/>
    <w:rsid w:val="007116D7"/>
    <w:rsid w:val="00712803"/>
    <w:rsid w:val="007217CF"/>
    <w:rsid w:val="0072670D"/>
    <w:rsid w:val="00750D0D"/>
    <w:rsid w:val="00752A72"/>
    <w:rsid w:val="00753E49"/>
    <w:rsid w:val="007802A1"/>
    <w:rsid w:val="00784F6A"/>
    <w:rsid w:val="007939BA"/>
    <w:rsid w:val="00795556"/>
    <w:rsid w:val="007A3959"/>
    <w:rsid w:val="007B3170"/>
    <w:rsid w:val="007C2FAE"/>
    <w:rsid w:val="007E0B1C"/>
    <w:rsid w:val="007E0F6D"/>
    <w:rsid w:val="007E7B8F"/>
    <w:rsid w:val="007F10C9"/>
    <w:rsid w:val="007F432C"/>
    <w:rsid w:val="0080280D"/>
    <w:rsid w:val="00826175"/>
    <w:rsid w:val="00833BA4"/>
    <w:rsid w:val="00833E77"/>
    <w:rsid w:val="00835279"/>
    <w:rsid w:val="0083655D"/>
    <w:rsid w:val="00843B82"/>
    <w:rsid w:val="008626D7"/>
    <w:rsid w:val="0086471A"/>
    <w:rsid w:val="0086631D"/>
    <w:rsid w:val="00872B51"/>
    <w:rsid w:val="00873C2F"/>
    <w:rsid w:val="008956B1"/>
    <w:rsid w:val="008957BF"/>
    <w:rsid w:val="008B7FA6"/>
    <w:rsid w:val="008E4C50"/>
    <w:rsid w:val="008E56FA"/>
    <w:rsid w:val="008F16AC"/>
    <w:rsid w:val="008F46F6"/>
    <w:rsid w:val="008F799B"/>
    <w:rsid w:val="008F7E77"/>
    <w:rsid w:val="008F7F7C"/>
    <w:rsid w:val="009078C4"/>
    <w:rsid w:val="009112D0"/>
    <w:rsid w:val="00914D0E"/>
    <w:rsid w:val="00926D31"/>
    <w:rsid w:val="00932252"/>
    <w:rsid w:val="0093360D"/>
    <w:rsid w:val="009376EF"/>
    <w:rsid w:val="0094023C"/>
    <w:rsid w:val="00941798"/>
    <w:rsid w:val="00941821"/>
    <w:rsid w:val="00957C7A"/>
    <w:rsid w:val="00962226"/>
    <w:rsid w:val="0096383C"/>
    <w:rsid w:val="0096621C"/>
    <w:rsid w:val="00972505"/>
    <w:rsid w:val="009738D2"/>
    <w:rsid w:val="00975296"/>
    <w:rsid w:val="00982444"/>
    <w:rsid w:val="009A0925"/>
    <w:rsid w:val="009A1203"/>
    <w:rsid w:val="009A4F6B"/>
    <w:rsid w:val="009A54F7"/>
    <w:rsid w:val="009B0AC0"/>
    <w:rsid w:val="009B4C8F"/>
    <w:rsid w:val="009C5053"/>
    <w:rsid w:val="009C57E6"/>
    <w:rsid w:val="009D60D0"/>
    <w:rsid w:val="009D6831"/>
    <w:rsid w:val="009D7DB7"/>
    <w:rsid w:val="009E0270"/>
    <w:rsid w:val="009E321B"/>
    <w:rsid w:val="009E68A4"/>
    <w:rsid w:val="009F7026"/>
    <w:rsid w:val="00A00B69"/>
    <w:rsid w:val="00A03BB1"/>
    <w:rsid w:val="00A10019"/>
    <w:rsid w:val="00A22DFC"/>
    <w:rsid w:val="00A23FED"/>
    <w:rsid w:val="00A2491D"/>
    <w:rsid w:val="00A32379"/>
    <w:rsid w:val="00A32DD6"/>
    <w:rsid w:val="00A43860"/>
    <w:rsid w:val="00A52C47"/>
    <w:rsid w:val="00A6107F"/>
    <w:rsid w:val="00A6372A"/>
    <w:rsid w:val="00A66AD2"/>
    <w:rsid w:val="00A70A29"/>
    <w:rsid w:val="00A76E0A"/>
    <w:rsid w:val="00A77CA3"/>
    <w:rsid w:val="00A837F2"/>
    <w:rsid w:val="00A90F0A"/>
    <w:rsid w:val="00AA0B2E"/>
    <w:rsid w:val="00AA2F3E"/>
    <w:rsid w:val="00AA5023"/>
    <w:rsid w:val="00AB295E"/>
    <w:rsid w:val="00AC14F3"/>
    <w:rsid w:val="00AD288B"/>
    <w:rsid w:val="00AE56D8"/>
    <w:rsid w:val="00AE6AE7"/>
    <w:rsid w:val="00AF07A7"/>
    <w:rsid w:val="00AF12C6"/>
    <w:rsid w:val="00AF234C"/>
    <w:rsid w:val="00B000AA"/>
    <w:rsid w:val="00B16636"/>
    <w:rsid w:val="00B23962"/>
    <w:rsid w:val="00B31555"/>
    <w:rsid w:val="00B3763B"/>
    <w:rsid w:val="00B376DB"/>
    <w:rsid w:val="00B40E57"/>
    <w:rsid w:val="00B416F4"/>
    <w:rsid w:val="00B478BD"/>
    <w:rsid w:val="00B54ACA"/>
    <w:rsid w:val="00B56D62"/>
    <w:rsid w:val="00B57C09"/>
    <w:rsid w:val="00B60F9C"/>
    <w:rsid w:val="00B638A9"/>
    <w:rsid w:val="00B65186"/>
    <w:rsid w:val="00B66D02"/>
    <w:rsid w:val="00B72876"/>
    <w:rsid w:val="00B7698F"/>
    <w:rsid w:val="00B827C0"/>
    <w:rsid w:val="00B86767"/>
    <w:rsid w:val="00B9392F"/>
    <w:rsid w:val="00BA4F17"/>
    <w:rsid w:val="00BB6B45"/>
    <w:rsid w:val="00BD052D"/>
    <w:rsid w:val="00BD544F"/>
    <w:rsid w:val="00BD65C4"/>
    <w:rsid w:val="00BE11E5"/>
    <w:rsid w:val="00BE1B76"/>
    <w:rsid w:val="00BE70D7"/>
    <w:rsid w:val="00BF2308"/>
    <w:rsid w:val="00BF521A"/>
    <w:rsid w:val="00BF731A"/>
    <w:rsid w:val="00C06BA3"/>
    <w:rsid w:val="00C17DDC"/>
    <w:rsid w:val="00C2162D"/>
    <w:rsid w:val="00C238F8"/>
    <w:rsid w:val="00C34A79"/>
    <w:rsid w:val="00C50168"/>
    <w:rsid w:val="00C75BC2"/>
    <w:rsid w:val="00CA025B"/>
    <w:rsid w:val="00CA199D"/>
    <w:rsid w:val="00CA346D"/>
    <w:rsid w:val="00CA503D"/>
    <w:rsid w:val="00CB1E39"/>
    <w:rsid w:val="00CB1F20"/>
    <w:rsid w:val="00CB469C"/>
    <w:rsid w:val="00CB64D6"/>
    <w:rsid w:val="00CB67EB"/>
    <w:rsid w:val="00CB7341"/>
    <w:rsid w:val="00CB7970"/>
    <w:rsid w:val="00CC057A"/>
    <w:rsid w:val="00CC0BDC"/>
    <w:rsid w:val="00CC17B0"/>
    <w:rsid w:val="00CC3EE6"/>
    <w:rsid w:val="00CD098C"/>
    <w:rsid w:val="00CD232C"/>
    <w:rsid w:val="00CD62BB"/>
    <w:rsid w:val="00CE0EBE"/>
    <w:rsid w:val="00CE4698"/>
    <w:rsid w:val="00CE640E"/>
    <w:rsid w:val="00CF53DD"/>
    <w:rsid w:val="00D00CD1"/>
    <w:rsid w:val="00D00FC0"/>
    <w:rsid w:val="00D22F7C"/>
    <w:rsid w:val="00D31370"/>
    <w:rsid w:val="00D44C21"/>
    <w:rsid w:val="00D51252"/>
    <w:rsid w:val="00D546E3"/>
    <w:rsid w:val="00D623B9"/>
    <w:rsid w:val="00D8691C"/>
    <w:rsid w:val="00D93992"/>
    <w:rsid w:val="00D953FD"/>
    <w:rsid w:val="00DA55A0"/>
    <w:rsid w:val="00DB5107"/>
    <w:rsid w:val="00DC6A9C"/>
    <w:rsid w:val="00DD1237"/>
    <w:rsid w:val="00DE22F1"/>
    <w:rsid w:val="00DE379B"/>
    <w:rsid w:val="00DE7C4F"/>
    <w:rsid w:val="00DF0168"/>
    <w:rsid w:val="00DF092E"/>
    <w:rsid w:val="00DF40AA"/>
    <w:rsid w:val="00E03153"/>
    <w:rsid w:val="00E032FD"/>
    <w:rsid w:val="00E03815"/>
    <w:rsid w:val="00E14165"/>
    <w:rsid w:val="00E16528"/>
    <w:rsid w:val="00E23080"/>
    <w:rsid w:val="00E31255"/>
    <w:rsid w:val="00E3148C"/>
    <w:rsid w:val="00E32E65"/>
    <w:rsid w:val="00E3343E"/>
    <w:rsid w:val="00E42B0A"/>
    <w:rsid w:val="00E57094"/>
    <w:rsid w:val="00E63B71"/>
    <w:rsid w:val="00E641D9"/>
    <w:rsid w:val="00E6762A"/>
    <w:rsid w:val="00E76577"/>
    <w:rsid w:val="00E81A9E"/>
    <w:rsid w:val="00E81F2D"/>
    <w:rsid w:val="00E869AE"/>
    <w:rsid w:val="00E8792A"/>
    <w:rsid w:val="00EA0431"/>
    <w:rsid w:val="00EA1AD3"/>
    <w:rsid w:val="00EB33E5"/>
    <w:rsid w:val="00EE2F7E"/>
    <w:rsid w:val="00EE4E6F"/>
    <w:rsid w:val="00F0408D"/>
    <w:rsid w:val="00F04292"/>
    <w:rsid w:val="00F04595"/>
    <w:rsid w:val="00F06D89"/>
    <w:rsid w:val="00F2207A"/>
    <w:rsid w:val="00F31464"/>
    <w:rsid w:val="00F41465"/>
    <w:rsid w:val="00F45D5C"/>
    <w:rsid w:val="00F528CA"/>
    <w:rsid w:val="00F62359"/>
    <w:rsid w:val="00F64AFD"/>
    <w:rsid w:val="00F7435C"/>
    <w:rsid w:val="00F819F5"/>
    <w:rsid w:val="00F85E8C"/>
    <w:rsid w:val="00F95694"/>
    <w:rsid w:val="00FA3704"/>
    <w:rsid w:val="00FC055B"/>
    <w:rsid w:val="00FC1619"/>
    <w:rsid w:val="00FF0913"/>
    <w:rsid w:val="00FF2ED3"/>
    <w:rsid w:val="00FF361A"/>
    <w:rsid w:val="14CC3C2F"/>
    <w:rsid w:val="14F4A1E6"/>
    <w:rsid w:val="186F1DAF"/>
    <w:rsid w:val="18D1CF87"/>
    <w:rsid w:val="1A384651"/>
    <w:rsid w:val="2666BCDD"/>
    <w:rsid w:val="2AFE15F3"/>
    <w:rsid w:val="4D592C51"/>
    <w:rsid w:val="52D8035B"/>
    <w:rsid w:val="620E0904"/>
    <w:rsid w:val="6BC3966B"/>
    <w:rsid w:val="7526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  <w14:docId w14:val="6E62AA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2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2012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02012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2012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0201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20120"/>
  </w:style>
  <w:style w:type="paragraph" w:styleId="Footer">
    <w:name w:val="footer"/>
    <w:basedOn w:val="Normal"/>
    <w:rsid w:val="0002012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020120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020120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020120"/>
    <w:pPr>
      <w:numPr>
        <w:numId w:val="2"/>
      </w:numPr>
    </w:pPr>
  </w:style>
  <w:style w:type="character" w:styleId="PageNumber">
    <w:name w:val="page number"/>
    <w:basedOn w:val="DefaultParagraphFont"/>
    <w:rsid w:val="00020120"/>
  </w:style>
  <w:style w:type="character" w:styleId="Hyperlink">
    <w:name w:val="Hyperlink"/>
    <w:uiPriority w:val="99"/>
    <w:rsid w:val="00020120"/>
    <w:rPr>
      <w:color w:val="0000FF"/>
      <w:u w:val="single"/>
    </w:rPr>
  </w:style>
  <w:style w:type="character" w:styleId="FollowedHyperlink">
    <w:name w:val="FollowedHyperlink"/>
    <w:rsid w:val="000201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20120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D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092A6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badge">
    <w:name w:val="badge"/>
    <w:basedOn w:val="DefaultParagraphFont"/>
    <w:rsid w:val="00092A6E"/>
  </w:style>
  <w:style w:type="character" w:styleId="UnresolvedMention">
    <w:name w:val="Unresolved Mention"/>
    <w:basedOn w:val="DefaultParagraphFont"/>
    <w:uiPriority w:val="99"/>
    <w:semiHidden/>
    <w:unhideWhenUsed/>
    <w:rsid w:val="003F02EC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720B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2012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012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20120"/>
    <w:pPr>
      <w:spacing w:after="100" w:line="240" w:lineRule="auto"/>
      <w:ind w:left="202"/>
    </w:pPr>
  </w:style>
  <w:style w:type="paragraph" w:customStyle="1" w:styleId="Code">
    <w:name w:val="Code"/>
    <w:basedOn w:val="Normal"/>
    <w:qFormat/>
    <w:rsid w:val="00020120"/>
    <w:pPr>
      <w:spacing w:before="80" w:line="240" w:lineRule="auto"/>
    </w:pPr>
    <w:rPr>
      <w:rFonts w:ascii="Courier New" w:hAnsi="Courier New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20120"/>
    <w:pPr>
      <w:spacing w:after="100" w:line="240" w:lineRule="auto"/>
      <w:ind w:left="403"/>
    </w:pPr>
  </w:style>
  <w:style w:type="paragraph" w:styleId="NoSpacing">
    <w:name w:val="No Spacing"/>
    <w:uiPriority w:val="1"/>
    <w:qFormat/>
    <w:rsid w:val="0036517D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F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xterindustries.com/howto/install-raspbian-for-robots-image-on-an-sd-card" TargetMode="External"/><Relationship Id="rId18" Type="http://schemas.openxmlformats.org/officeDocument/2006/relationships/hyperlink" Target="http://www.uvnc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opigo3.readthedocs.io/en/lates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agpi.raspberrypi.org/issues" TargetMode="External"/><Relationship Id="rId17" Type="http://schemas.openxmlformats.org/officeDocument/2006/relationships/hyperlink" Target="https://github.com/itinstructor/WNCCNAS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x.local" TargetMode="External"/><Relationship Id="rId20" Type="http://schemas.openxmlformats.org/officeDocument/2006/relationships/hyperlink" Target="https://readthedocs.org/projects/gopigo3/downloads/pdf/lates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pi.raspberrypi.org/book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raspberrypi.org/blog/raspberry-pi-imager-imaging-utility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30D0F966C454AAD1796B7B34682C5" ma:contentTypeVersion="4" ma:contentTypeDescription="Create a new document." ma:contentTypeScope="" ma:versionID="f109dadad9f7cc191c61e370a97fc07c">
  <xsd:schema xmlns:xsd="http://www.w3.org/2001/XMLSchema" xmlns:xs="http://www.w3.org/2001/XMLSchema" xmlns:p="http://schemas.microsoft.com/office/2006/metadata/properties" xmlns:ns2="b39ed95e-cabf-4362-98ae-a5f7ab7efd53" xmlns:ns3="d22d8db6-04a5-48cc-b80b-8776242f503d" targetNamespace="http://schemas.microsoft.com/office/2006/metadata/properties" ma:root="true" ma:fieldsID="edfcb5c49d95ae717b610e2d9a1e2620" ns2:_="" ns3:_="">
    <xsd:import namespace="b39ed95e-cabf-4362-98ae-a5f7ab7efd53"/>
    <xsd:import namespace="d22d8db6-04a5-48cc-b80b-8776242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ed95e-cabf-4362-98ae-a5f7ab7ef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d8db6-04a5-48cc-b80b-8776242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5B532-1A9F-41F1-9CF1-7CDACAE82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F675CC-0C14-4605-8372-7B2BDF7D91D2}">
  <ds:schemaRefs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b39ed95e-cabf-4362-98ae-a5f7ab7efd5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32BE37F-4E39-4803-9A27-06A8B1A269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27C42-714F-4864-8D66-7EF027DB4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ed95e-cabf-4362-98ae-a5f7ab7efd53"/>
    <ds:schemaRef ds:uri="d22d8db6-04a5-48cc-b80b-8776242f5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7</Pages>
  <Words>1106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2021-09-07T13:15:00Z</dcterms:created>
  <dcterms:modified xsi:type="dcterms:W3CDTF">2021-09-12T02:57:00Z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0x01010042F30D0F966C454AAD1796B7B34682C5</vt:lpwstr>
  </property>
</Properties>
</file>